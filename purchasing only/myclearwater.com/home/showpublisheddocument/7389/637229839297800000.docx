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FB057" w14:textId="4CABDEFF" w:rsidR="006A30EB" w:rsidRPr="00DA320C" w:rsidRDefault="006A30EB" w:rsidP="512A660B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highlight w:val="yellow"/>
        </w:rPr>
      </w:pPr>
      <w:bookmarkStart w:id="0" w:name="_GoBack"/>
      <w:bookmarkEnd w:id="0"/>
      <w:r w:rsidRPr="512A660B">
        <w:rPr>
          <w:rFonts w:ascii="Arial" w:hAnsi="Arial" w:cs="Arial"/>
          <w:b/>
          <w:bCs/>
          <w:sz w:val="24"/>
          <w:szCs w:val="24"/>
        </w:rPr>
        <w:t>Addendum #</w:t>
      </w:r>
      <w:r w:rsidR="2F0D4AE4" w:rsidRPr="512A660B">
        <w:rPr>
          <w:rFonts w:ascii="Arial" w:hAnsi="Arial" w:cs="Arial"/>
          <w:b/>
          <w:bCs/>
          <w:sz w:val="24"/>
          <w:szCs w:val="24"/>
        </w:rPr>
        <w:t>3</w:t>
      </w:r>
    </w:p>
    <w:p w14:paraId="2B7C9D33" w14:textId="515491AD" w:rsidR="006A30EB" w:rsidRPr="00DA320C" w:rsidRDefault="006A30EB" w:rsidP="512A660B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highlight w:val="yellow"/>
        </w:rPr>
      </w:pPr>
      <w:r w:rsidRPr="512A660B">
        <w:rPr>
          <w:rFonts w:ascii="Arial" w:hAnsi="Arial" w:cs="Arial"/>
          <w:b/>
          <w:bCs/>
          <w:sz w:val="24"/>
          <w:szCs w:val="24"/>
        </w:rPr>
        <w:t xml:space="preserve">ITB # </w:t>
      </w:r>
      <w:r w:rsidR="5C1647C1" w:rsidRPr="512A660B">
        <w:rPr>
          <w:rFonts w:ascii="Arial" w:hAnsi="Arial" w:cs="Arial"/>
          <w:b/>
          <w:bCs/>
          <w:sz w:val="24"/>
          <w:szCs w:val="24"/>
        </w:rPr>
        <w:t xml:space="preserve">20-20, Outdoor Site </w:t>
      </w:r>
      <w:r w:rsidR="487877DC" w:rsidRPr="512A660B">
        <w:rPr>
          <w:rFonts w:ascii="Arial" w:hAnsi="Arial" w:cs="Arial"/>
          <w:b/>
          <w:bCs/>
          <w:sz w:val="24"/>
          <w:szCs w:val="24"/>
        </w:rPr>
        <w:t xml:space="preserve">Furnishings </w:t>
      </w:r>
    </w:p>
    <w:p w14:paraId="66A76BB7" w14:textId="1D55D834" w:rsidR="006A30EB" w:rsidRPr="00DA320C" w:rsidRDefault="487877DC" w:rsidP="512A660B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512A660B">
        <w:rPr>
          <w:rFonts w:ascii="Arial" w:hAnsi="Arial" w:cs="Arial"/>
          <w:b/>
          <w:bCs/>
          <w:sz w:val="24"/>
          <w:szCs w:val="24"/>
        </w:rPr>
        <w:t xml:space="preserve">April </w:t>
      </w:r>
      <w:r w:rsidR="00C1061B">
        <w:rPr>
          <w:rFonts w:ascii="Arial" w:hAnsi="Arial" w:cs="Arial"/>
          <w:b/>
          <w:bCs/>
          <w:sz w:val="24"/>
          <w:szCs w:val="24"/>
        </w:rPr>
        <w:t>20</w:t>
      </w:r>
      <w:r w:rsidRPr="512A660B">
        <w:rPr>
          <w:rFonts w:ascii="Arial" w:hAnsi="Arial" w:cs="Arial"/>
          <w:b/>
          <w:bCs/>
          <w:sz w:val="24"/>
          <w:szCs w:val="24"/>
        </w:rPr>
        <w:t>, 2020</w:t>
      </w:r>
      <w:r w:rsidR="006A30EB" w:rsidRPr="512A660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FDC428B" w14:textId="77777777" w:rsidR="00DA320C" w:rsidRPr="001B062F" w:rsidRDefault="00DA320C" w:rsidP="00DA320C">
      <w:pPr>
        <w:pStyle w:val="Header"/>
        <w:pBdr>
          <w:bottom w:val="thinThickMediumGap" w:sz="24" w:space="1" w:color="auto"/>
        </w:pBdr>
        <w:spacing w:after="0" w:line="240" w:lineRule="auto"/>
        <w:jc w:val="right"/>
        <w:rPr>
          <w:rFonts w:ascii="Arial" w:hAnsi="Arial" w:cs="Arial"/>
          <w:i/>
          <w:sz w:val="22"/>
        </w:rPr>
      </w:pPr>
    </w:p>
    <w:p w14:paraId="7FF19A05" w14:textId="77777777" w:rsidR="00DA320C" w:rsidRPr="001B062F" w:rsidRDefault="00DA320C" w:rsidP="39133687">
      <w:pPr>
        <w:spacing w:after="0" w:line="240" w:lineRule="auto"/>
        <w:jc w:val="both"/>
        <w:rPr>
          <w:rFonts w:ascii="Arial" w:hAnsi="Arial" w:cs="Arial"/>
        </w:rPr>
      </w:pPr>
    </w:p>
    <w:p w14:paraId="337A355B" w14:textId="2467A749" w:rsidR="006A30EB" w:rsidRPr="00DA320C" w:rsidRDefault="006A30EB" w:rsidP="39133687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39133687">
        <w:rPr>
          <w:rFonts w:ascii="Arial" w:hAnsi="Arial" w:cs="Arial"/>
          <w:b/>
          <w:bCs/>
        </w:rPr>
        <w:t>NOTICE IS HEREBY GIVEN</w:t>
      </w:r>
      <w:r w:rsidRPr="39133687">
        <w:rPr>
          <w:rFonts w:ascii="Arial" w:hAnsi="Arial" w:cs="Arial"/>
        </w:rPr>
        <w:t xml:space="preserve"> that the following addendum serves to provide clarification and to answer the questions received on ITB # </w:t>
      </w:r>
      <w:r w:rsidR="754245A2" w:rsidRPr="39133687">
        <w:rPr>
          <w:rFonts w:ascii="Arial" w:hAnsi="Arial" w:cs="Arial"/>
        </w:rPr>
        <w:t>20-20, Outdoor Site Furnishings</w:t>
      </w:r>
      <w:r w:rsidR="00322274" w:rsidRPr="39133687">
        <w:rPr>
          <w:rFonts w:ascii="Arial" w:hAnsi="Arial" w:cs="Arial"/>
        </w:rPr>
        <w:t>.</w:t>
      </w:r>
      <w:r w:rsidRPr="39133687">
        <w:rPr>
          <w:rFonts w:ascii="Arial" w:hAnsi="Arial" w:cs="Arial"/>
        </w:rPr>
        <w:t xml:space="preserve"> </w:t>
      </w:r>
    </w:p>
    <w:p w14:paraId="621D48E0" w14:textId="77777777" w:rsidR="006A30EB" w:rsidRPr="00DA320C" w:rsidRDefault="006A30EB" w:rsidP="39133687">
      <w:pPr>
        <w:spacing w:after="0" w:line="240" w:lineRule="auto"/>
        <w:jc w:val="both"/>
        <w:rPr>
          <w:rFonts w:ascii="Arial" w:hAnsi="Arial" w:cs="Arial"/>
        </w:rPr>
      </w:pPr>
    </w:p>
    <w:p w14:paraId="36231D15" w14:textId="1193B596" w:rsidR="006A30EB" w:rsidRDefault="006A30EB" w:rsidP="512A660B">
      <w:pPr>
        <w:spacing w:after="0" w:line="240" w:lineRule="auto"/>
        <w:jc w:val="both"/>
        <w:rPr>
          <w:rFonts w:ascii="Arial" w:eastAsia="Arial" w:hAnsi="Arial" w:cs="Arial"/>
          <w:color w:val="201F1E"/>
        </w:rPr>
      </w:pPr>
      <w:r w:rsidRPr="512A660B">
        <w:rPr>
          <w:rFonts w:ascii="Arial" w:hAnsi="Arial" w:cs="Arial"/>
          <w:u w:val="single"/>
        </w:rPr>
        <w:t>Question 1</w:t>
      </w:r>
      <w:r w:rsidRPr="512A660B">
        <w:rPr>
          <w:rFonts w:ascii="Arial" w:hAnsi="Arial" w:cs="Arial"/>
        </w:rPr>
        <w:t>:</w:t>
      </w:r>
      <w:r w:rsidR="78DCAA4B" w:rsidRPr="512A660B">
        <w:rPr>
          <w:rFonts w:ascii="Arial" w:hAnsi="Arial" w:cs="Arial"/>
        </w:rPr>
        <w:t xml:space="preserve"> </w:t>
      </w:r>
      <w:r w:rsidR="78DCAA4B" w:rsidRPr="512A660B">
        <w:rPr>
          <w:rFonts w:ascii="Arial" w:eastAsia="Arial" w:hAnsi="Arial" w:cs="Arial"/>
          <w:color w:val="201F1E"/>
        </w:rPr>
        <w:t>Although we coat 100% of our product and DO NOT powder coat any pieces of our product line.  Due to the spec requesting powder coating, would a like product be viable to submit a bid</w:t>
      </w:r>
    </w:p>
    <w:p w14:paraId="358372FC" w14:textId="653AFA06" w:rsidR="006A30EB" w:rsidRPr="00DA320C" w:rsidRDefault="006A30EB" w:rsidP="391336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</w:rPr>
      </w:pPr>
      <w:r w:rsidRPr="39133687">
        <w:rPr>
          <w:rFonts w:ascii="Arial" w:hAnsi="Arial" w:cs="Arial"/>
          <w:b/>
          <w:bCs/>
          <w:i/>
          <w:iCs/>
          <w:u w:val="single"/>
        </w:rPr>
        <w:t>Answer to Question 1:</w:t>
      </w:r>
      <w:r w:rsidR="1B1C9ED1" w:rsidRPr="39133687">
        <w:rPr>
          <w:rFonts w:ascii="Arial" w:hAnsi="Arial" w:cs="Arial"/>
          <w:b/>
          <w:bCs/>
          <w:i/>
          <w:iCs/>
        </w:rPr>
        <w:t xml:space="preserve">  </w:t>
      </w:r>
      <w:r w:rsidR="6E6BB826" w:rsidRPr="39133687">
        <w:rPr>
          <w:rFonts w:ascii="Arial" w:hAnsi="Arial" w:cs="Arial"/>
          <w:b/>
          <w:bCs/>
          <w:i/>
          <w:iCs/>
        </w:rPr>
        <w:t>P</w:t>
      </w:r>
      <w:r w:rsidR="565489FA" w:rsidRPr="39133687">
        <w:rPr>
          <w:rFonts w:ascii="Arial" w:hAnsi="Arial" w:cs="Arial"/>
          <w:b/>
          <w:bCs/>
          <w:i/>
          <w:iCs/>
        </w:rPr>
        <w:t>owder coating is a require</w:t>
      </w:r>
      <w:r w:rsidR="4ADD8A76" w:rsidRPr="39133687">
        <w:rPr>
          <w:rFonts w:ascii="Arial" w:hAnsi="Arial" w:cs="Arial"/>
          <w:b/>
          <w:bCs/>
          <w:i/>
          <w:iCs/>
        </w:rPr>
        <w:t>ment and alternative</w:t>
      </w:r>
      <w:r w:rsidR="18E5E921" w:rsidRPr="39133687">
        <w:rPr>
          <w:rFonts w:ascii="Arial" w:hAnsi="Arial" w:cs="Arial"/>
          <w:b/>
          <w:bCs/>
          <w:i/>
          <w:iCs/>
        </w:rPr>
        <w:t xml:space="preserve"> methods</w:t>
      </w:r>
      <w:r w:rsidR="4ADD8A76" w:rsidRPr="39133687">
        <w:rPr>
          <w:rFonts w:ascii="Arial" w:hAnsi="Arial" w:cs="Arial"/>
          <w:b/>
          <w:bCs/>
          <w:i/>
          <w:iCs/>
        </w:rPr>
        <w:t xml:space="preserve"> will</w:t>
      </w:r>
      <w:r w:rsidR="40C7BEEF" w:rsidRPr="39133687">
        <w:rPr>
          <w:rFonts w:ascii="Arial" w:hAnsi="Arial" w:cs="Arial"/>
          <w:b/>
          <w:bCs/>
          <w:i/>
          <w:iCs/>
        </w:rPr>
        <w:t xml:space="preserve"> not</w:t>
      </w:r>
      <w:r w:rsidR="4ADD8A76" w:rsidRPr="39133687">
        <w:rPr>
          <w:rFonts w:ascii="Arial" w:hAnsi="Arial" w:cs="Arial"/>
          <w:b/>
          <w:bCs/>
          <w:i/>
          <w:iCs/>
        </w:rPr>
        <w:t xml:space="preserve"> be accepted. </w:t>
      </w:r>
    </w:p>
    <w:p w14:paraId="4B659420" w14:textId="6BC7C92E" w:rsidR="006A30EB" w:rsidRPr="00DA320C" w:rsidRDefault="006A30EB" w:rsidP="512A660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Calibri"/>
          <w:color w:val="201F1E"/>
        </w:rPr>
      </w:pPr>
    </w:p>
    <w:p w14:paraId="5F9F130B" w14:textId="2533D072" w:rsidR="006A30EB" w:rsidRDefault="006A30EB" w:rsidP="512A660B">
      <w:pPr>
        <w:spacing w:after="0"/>
        <w:jc w:val="both"/>
        <w:rPr>
          <w:rFonts w:ascii="Arial" w:eastAsia="Arial" w:hAnsi="Arial" w:cs="Arial"/>
          <w:color w:val="201F1E"/>
        </w:rPr>
      </w:pPr>
      <w:r w:rsidRPr="512A660B">
        <w:rPr>
          <w:rFonts w:ascii="Arial" w:hAnsi="Arial" w:cs="Arial"/>
          <w:u w:val="single"/>
        </w:rPr>
        <w:t>Question 2</w:t>
      </w:r>
      <w:r w:rsidRPr="512A660B">
        <w:rPr>
          <w:rFonts w:ascii="Arial" w:hAnsi="Arial" w:cs="Arial"/>
        </w:rPr>
        <w:t>:</w:t>
      </w:r>
      <w:r w:rsidR="63204EE5" w:rsidRPr="512A660B">
        <w:rPr>
          <w:rFonts w:ascii="Arial" w:hAnsi="Arial" w:cs="Arial"/>
        </w:rPr>
        <w:t xml:space="preserve"> </w:t>
      </w:r>
      <w:r w:rsidR="63204EE5" w:rsidRPr="512A660B">
        <w:rPr>
          <w:rFonts w:ascii="Arial" w:eastAsia="Arial" w:hAnsi="Arial" w:cs="Arial"/>
          <w:color w:val="201F1E"/>
        </w:rPr>
        <w:t xml:space="preserve">On the invitation to bid #20-20, is there a </w:t>
      </w:r>
      <w:proofErr w:type="gramStart"/>
      <w:r w:rsidR="63204EE5" w:rsidRPr="512A660B">
        <w:rPr>
          <w:rFonts w:ascii="Arial" w:eastAsia="Arial" w:hAnsi="Arial" w:cs="Arial"/>
          <w:color w:val="201F1E"/>
        </w:rPr>
        <w:t>particular manufacture</w:t>
      </w:r>
      <w:proofErr w:type="gramEnd"/>
      <w:r w:rsidR="63204EE5" w:rsidRPr="512A660B">
        <w:rPr>
          <w:rFonts w:ascii="Arial" w:eastAsia="Arial" w:hAnsi="Arial" w:cs="Arial"/>
          <w:color w:val="201F1E"/>
        </w:rPr>
        <w:t xml:space="preserve"> you prefer? These items listed are across the board.</w:t>
      </w:r>
    </w:p>
    <w:p w14:paraId="697417B7" w14:textId="01077629" w:rsidR="006A30EB" w:rsidRDefault="006A30EB" w:rsidP="39133687">
      <w:pPr>
        <w:spacing w:after="0"/>
        <w:jc w:val="both"/>
        <w:rPr>
          <w:rFonts w:ascii="Arial" w:eastAsia="Arial" w:hAnsi="Arial" w:cs="Arial"/>
          <w:b/>
          <w:bCs/>
        </w:rPr>
      </w:pPr>
      <w:r w:rsidRPr="39133687">
        <w:rPr>
          <w:rFonts w:ascii="Arial" w:hAnsi="Arial" w:cs="Arial"/>
          <w:b/>
          <w:bCs/>
          <w:i/>
          <w:iCs/>
          <w:u w:val="single"/>
        </w:rPr>
        <w:t>Answer to Question 2:</w:t>
      </w:r>
      <w:r w:rsidRPr="39133687">
        <w:rPr>
          <w:rFonts w:ascii="Arial" w:hAnsi="Arial" w:cs="Arial"/>
          <w:b/>
          <w:bCs/>
          <w:i/>
          <w:iCs/>
        </w:rPr>
        <w:t xml:space="preserve"> </w:t>
      </w:r>
      <w:r w:rsidR="7A878E50" w:rsidRPr="39133687">
        <w:rPr>
          <w:rFonts w:ascii="Arial" w:hAnsi="Arial" w:cs="Arial"/>
          <w:b/>
          <w:bCs/>
          <w:i/>
          <w:iCs/>
        </w:rPr>
        <w:t xml:space="preserve"> </w:t>
      </w:r>
      <w:r w:rsidR="50838395" w:rsidRPr="39133687">
        <w:rPr>
          <w:rFonts w:ascii="Arial" w:hAnsi="Arial" w:cs="Arial"/>
          <w:b/>
          <w:bCs/>
          <w:i/>
          <w:iCs/>
        </w:rPr>
        <w:t>The City has no preferred manufacturer</w:t>
      </w:r>
      <w:r w:rsidR="391DC82C" w:rsidRPr="39133687">
        <w:rPr>
          <w:rFonts w:ascii="Arial" w:hAnsi="Arial" w:cs="Arial"/>
          <w:b/>
          <w:bCs/>
          <w:i/>
          <w:iCs/>
        </w:rPr>
        <w:t xml:space="preserve"> </w:t>
      </w:r>
      <w:r w:rsidR="00AC1EFC" w:rsidRPr="39133687">
        <w:rPr>
          <w:rFonts w:ascii="Arial" w:hAnsi="Arial" w:cs="Arial"/>
          <w:b/>
          <w:bCs/>
          <w:i/>
          <w:iCs/>
        </w:rPr>
        <w:t>however;</w:t>
      </w:r>
      <w:r w:rsidR="391DC82C" w:rsidRPr="39133687">
        <w:rPr>
          <w:rFonts w:ascii="Arial" w:hAnsi="Arial" w:cs="Arial"/>
          <w:b/>
          <w:bCs/>
          <w:i/>
          <w:iCs/>
        </w:rPr>
        <w:t xml:space="preserve"> it is required that the manufacturer of the product you are quoting is listed on Exhibit A - </w:t>
      </w:r>
      <w:r w:rsidR="21B8BA49" w:rsidRPr="39133687">
        <w:rPr>
          <w:rFonts w:ascii="Arial" w:eastAsia="Arial" w:hAnsi="Arial" w:cs="Arial"/>
          <w:b/>
          <w:bCs/>
        </w:rPr>
        <w:t xml:space="preserve">Bid Pricing.  </w:t>
      </w:r>
    </w:p>
    <w:p w14:paraId="164CB9BF" w14:textId="12E17766" w:rsidR="00C1061B" w:rsidRDefault="00C1061B" w:rsidP="39133687">
      <w:pPr>
        <w:spacing w:after="0"/>
        <w:jc w:val="both"/>
        <w:rPr>
          <w:rFonts w:ascii="Arial" w:eastAsia="Arial" w:hAnsi="Arial" w:cs="Arial"/>
          <w:b/>
          <w:bCs/>
        </w:rPr>
      </w:pPr>
    </w:p>
    <w:p w14:paraId="6EAE3BE0" w14:textId="2D3BE694" w:rsidR="00B80C57" w:rsidRDefault="00B80C57" w:rsidP="39133687">
      <w:pPr>
        <w:spacing w:after="0"/>
        <w:jc w:val="both"/>
        <w:rPr>
          <w:rFonts w:ascii="Arial" w:eastAsia="Arial" w:hAnsi="Arial" w:cs="Arial"/>
          <w:b/>
          <w:bCs/>
        </w:rPr>
      </w:pPr>
    </w:p>
    <w:p w14:paraId="6E098C50" w14:textId="77777777" w:rsidR="00B80C57" w:rsidRDefault="00B80C57" w:rsidP="39133687">
      <w:pPr>
        <w:spacing w:after="0"/>
        <w:jc w:val="both"/>
        <w:rPr>
          <w:rFonts w:ascii="Arial" w:eastAsia="Arial" w:hAnsi="Arial" w:cs="Arial"/>
          <w:b/>
          <w:bCs/>
        </w:rPr>
      </w:pPr>
    </w:p>
    <w:p w14:paraId="0F3B3B81" w14:textId="77777777" w:rsidR="00C1061B" w:rsidRPr="009D3317" w:rsidRDefault="00C1061B" w:rsidP="00C106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b/>
          <w:i/>
        </w:rPr>
        <w:t xml:space="preserve">Please Note:  </w:t>
      </w:r>
      <w:r w:rsidRPr="009D3317">
        <w:rPr>
          <w:rFonts w:ascii="Arial" w:hAnsi="Arial" w:cs="Arial"/>
          <w:i/>
        </w:rPr>
        <w:t xml:space="preserve">The </w:t>
      </w:r>
      <w:r>
        <w:rPr>
          <w:rFonts w:ascii="Arial" w:hAnsi="Arial" w:cs="Arial"/>
          <w:i/>
        </w:rPr>
        <w:t xml:space="preserve">ten (10) </w:t>
      </w:r>
      <w:r w:rsidRPr="009D3317">
        <w:rPr>
          <w:rFonts w:ascii="Arial" w:hAnsi="Arial" w:cs="Arial"/>
          <w:i/>
        </w:rPr>
        <w:t>day deadline for submitting questions is now closed and no further questions will be responded to.</w:t>
      </w:r>
    </w:p>
    <w:p w14:paraId="743FBE54" w14:textId="7F58BD03" w:rsidR="39133687" w:rsidRDefault="39133687" w:rsidP="39133687">
      <w:pPr>
        <w:spacing w:after="0"/>
        <w:jc w:val="both"/>
        <w:rPr>
          <w:rFonts w:ascii="Arial" w:eastAsia="Arial" w:hAnsi="Arial" w:cs="Arial"/>
          <w:b/>
          <w:bCs/>
        </w:rPr>
      </w:pPr>
    </w:p>
    <w:p w14:paraId="0A582849" w14:textId="77777777" w:rsidR="00B80C57" w:rsidRDefault="00B80C57" w:rsidP="39133687">
      <w:pPr>
        <w:spacing w:after="0"/>
        <w:jc w:val="both"/>
        <w:rPr>
          <w:rFonts w:ascii="Arial" w:eastAsia="Arial" w:hAnsi="Arial" w:cs="Arial"/>
          <w:b/>
          <w:bCs/>
        </w:rPr>
      </w:pPr>
    </w:p>
    <w:p w14:paraId="5C1EE5B5" w14:textId="77777777" w:rsidR="006A30EB" w:rsidRPr="00DA320C" w:rsidRDefault="006A30EB" w:rsidP="006A30E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  <w:r w:rsidRPr="00DA320C">
        <w:rPr>
          <w:rFonts w:ascii="Arial" w:hAnsi="Arial" w:cs="Arial"/>
          <w:i/>
        </w:rPr>
        <w:t xml:space="preserve">End of Questions and Answers </w:t>
      </w:r>
    </w:p>
    <w:p w14:paraId="699530FD" w14:textId="1696085E" w:rsidR="006A30EB" w:rsidRPr="00DA320C" w:rsidRDefault="006A30EB" w:rsidP="512A66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</w:rPr>
      </w:pPr>
    </w:p>
    <w:p w14:paraId="2A3FA484" w14:textId="48FDFE9F" w:rsidR="006A30EB" w:rsidRPr="00DA320C" w:rsidRDefault="006A30EB" w:rsidP="512A660B">
      <w:pPr>
        <w:spacing w:after="0" w:line="240" w:lineRule="auto"/>
        <w:rPr>
          <w:rFonts w:ascii="Arial" w:hAnsi="Arial" w:cs="Arial"/>
          <w:i/>
          <w:iCs/>
        </w:rPr>
      </w:pPr>
      <w:r w:rsidRPr="512A660B">
        <w:rPr>
          <w:rFonts w:ascii="Arial" w:hAnsi="Arial" w:cs="Arial"/>
          <w:i/>
          <w:iCs/>
        </w:rPr>
        <w:t>End of Addenda</w:t>
      </w:r>
    </w:p>
    <w:p w14:paraId="66972AED" w14:textId="77777777" w:rsidR="000F46B9" w:rsidRPr="00DB5FB3" w:rsidRDefault="000F46B9" w:rsidP="006A30EB">
      <w:pPr>
        <w:spacing w:after="0" w:line="240" w:lineRule="auto"/>
        <w:rPr>
          <w:rFonts w:ascii="Arial" w:hAnsi="Arial" w:cs="Arial"/>
          <w:u w:val="single"/>
        </w:rPr>
      </w:pPr>
    </w:p>
    <w:sectPr w:rsidR="000F46B9" w:rsidRPr="00DB5FB3" w:rsidSect="00DA320C">
      <w:headerReference w:type="default" r:id="rId10"/>
      <w:footerReference w:type="default" r:id="rId11"/>
      <w:pgSz w:w="12240" w:h="15840"/>
      <w:pgMar w:top="171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47293" w14:textId="77777777" w:rsidR="00AD146E" w:rsidRDefault="00AD146E" w:rsidP="002E3A54">
      <w:r>
        <w:separator/>
      </w:r>
    </w:p>
  </w:endnote>
  <w:endnote w:type="continuationSeparator" w:id="0">
    <w:p w14:paraId="79DC87A0" w14:textId="77777777" w:rsidR="00AD146E" w:rsidRDefault="00AD146E" w:rsidP="002E3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6965157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14:paraId="0ABC46AD" w14:textId="77777777" w:rsidR="000B0B49" w:rsidRPr="006A30EB" w:rsidRDefault="000B0B49">
            <w:pPr>
              <w:pStyle w:val="Footer"/>
              <w:jc w:val="center"/>
            </w:pPr>
            <w:r w:rsidRPr="006A30EB">
              <w:t xml:space="preserve">Page </w:t>
            </w:r>
            <w:r w:rsidR="00F42891" w:rsidRPr="006A30EB">
              <w:rPr>
                <w:sz w:val="24"/>
                <w:szCs w:val="24"/>
              </w:rPr>
              <w:fldChar w:fldCharType="begin"/>
            </w:r>
            <w:r w:rsidRPr="006A30EB">
              <w:instrText xml:space="preserve"> PAGE </w:instrText>
            </w:r>
            <w:r w:rsidR="00F42891" w:rsidRPr="006A30EB">
              <w:rPr>
                <w:sz w:val="24"/>
                <w:szCs w:val="24"/>
              </w:rPr>
              <w:fldChar w:fldCharType="separate"/>
            </w:r>
            <w:r w:rsidR="00322274">
              <w:rPr>
                <w:noProof/>
              </w:rPr>
              <w:t>2</w:t>
            </w:r>
            <w:r w:rsidR="00F42891" w:rsidRPr="006A30EB">
              <w:rPr>
                <w:sz w:val="24"/>
                <w:szCs w:val="24"/>
              </w:rPr>
              <w:fldChar w:fldCharType="end"/>
            </w:r>
            <w:r w:rsidRPr="006A30EB">
              <w:t xml:space="preserve"> of </w:t>
            </w:r>
            <w:r w:rsidR="00F42891" w:rsidRPr="006A30EB">
              <w:rPr>
                <w:sz w:val="24"/>
                <w:szCs w:val="24"/>
              </w:rPr>
              <w:fldChar w:fldCharType="begin"/>
            </w:r>
            <w:r w:rsidRPr="006A30EB">
              <w:instrText xml:space="preserve"> NUMPAGES  </w:instrText>
            </w:r>
            <w:r w:rsidR="00F42891" w:rsidRPr="006A30EB">
              <w:rPr>
                <w:sz w:val="24"/>
                <w:szCs w:val="24"/>
              </w:rPr>
              <w:fldChar w:fldCharType="separate"/>
            </w:r>
            <w:r w:rsidR="00322274">
              <w:rPr>
                <w:noProof/>
              </w:rPr>
              <w:t>2</w:t>
            </w:r>
            <w:r w:rsidR="00F42891" w:rsidRPr="006A30EB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73F00F4B" w14:textId="77777777" w:rsidR="000B0B49" w:rsidRDefault="000B0B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31C7D" w14:textId="77777777" w:rsidR="00AD146E" w:rsidRDefault="00AD146E" w:rsidP="002E3A54">
      <w:r>
        <w:separator/>
      </w:r>
    </w:p>
  </w:footnote>
  <w:footnote w:type="continuationSeparator" w:id="0">
    <w:p w14:paraId="3BB5A83C" w14:textId="77777777" w:rsidR="00AD146E" w:rsidRDefault="00AD146E" w:rsidP="002E3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CD263" w14:textId="77777777" w:rsidR="000B0B49" w:rsidRPr="002843D2" w:rsidRDefault="000B0B49" w:rsidP="00FC5218">
    <w:pPr>
      <w:pStyle w:val="Header"/>
      <w:spacing w:after="0" w:line="240" w:lineRule="auto"/>
      <w:jc w:val="center"/>
      <w:rPr>
        <w:rFonts w:ascii="Arial" w:hAnsi="Arial" w:cs="Arial"/>
      </w:rPr>
    </w:pPr>
    <w:r w:rsidRPr="00FC5218">
      <w:rPr>
        <w:rFonts w:ascii="Arial" w:hAnsi="Arial" w:cs="Arial"/>
        <w:noProof/>
      </w:rPr>
      <w:drawing>
        <wp:inline distT="0" distB="0" distL="0" distR="0" wp14:anchorId="025A4DBB" wp14:editId="5D64BF26">
          <wp:extent cx="2857500" cy="809625"/>
          <wp:effectExtent l="19050" t="0" r="0" b="0"/>
          <wp:docPr id="3" name="Picture 3" descr="S:\miscellaneous correspondence, etc\ClearwaterLogo_300x85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miscellaneous correspondence, etc\ClearwaterLogo_300x85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500" cy="809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98FC86D" w14:textId="77777777" w:rsidR="000B0B49" w:rsidRPr="00A96636" w:rsidRDefault="000B0B49" w:rsidP="002843D2">
    <w:pPr>
      <w:pStyle w:val="Header"/>
      <w:pBdr>
        <w:bottom w:val="thinThickMediumGap" w:sz="24" w:space="1" w:color="auto"/>
      </w:pBdr>
      <w:spacing w:after="0" w:line="240" w:lineRule="auto"/>
      <w:jc w:val="right"/>
      <w:rPr>
        <w:rFonts w:ascii="Arial" w:hAnsi="Arial" w:cs="Arial"/>
        <w:i/>
        <w:sz w:val="16"/>
        <w:szCs w:val="16"/>
      </w:rPr>
    </w:pPr>
    <w:r w:rsidRPr="002843D2">
      <w:rPr>
        <w:rFonts w:ascii="Arial" w:hAnsi="Arial" w:cs="Arial"/>
        <w:sz w:val="18"/>
        <w:szCs w:val="18"/>
      </w:rP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53EC1"/>
    <w:multiLevelType w:val="hybridMultilevel"/>
    <w:tmpl w:val="676CF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4670D"/>
    <w:multiLevelType w:val="hybridMultilevel"/>
    <w:tmpl w:val="376ED5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6317ED6"/>
    <w:multiLevelType w:val="hybridMultilevel"/>
    <w:tmpl w:val="69A0BAB0"/>
    <w:lvl w:ilvl="0" w:tplc="CF7EA36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0E4B"/>
    <w:rsid w:val="00085A29"/>
    <w:rsid w:val="000A2BA4"/>
    <w:rsid w:val="000B0B49"/>
    <w:rsid w:val="000F46B9"/>
    <w:rsid w:val="0019087E"/>
    <w:rsid w:val="001B062F"/>
    <w:rsid w:val="001C79F5"/>
    <w:rsid w:val="001D55E5"/>
    <w:rsid w:val="001D7633"/>
    <w:rsid w:val="00221037"/>
    <w:rsid w:val="002375B3"/>
    <w:rsid w:val="00251FD0"/>
    <w:rsid w:val="0025602E"/>
    <w:rsid w:val="002615BA"/>
    <w:rsid w:val="002843D2"/>
    <w:rsid w:val="002A1BCF"/>
    <w:rsid w:val="002B784D"/>
    <w:rsid w:val="002C2084"/>
    <w:rsid w:val="002E3A54"/>
    <w:rsid w:val="002E5458"/>
    <w:rsid w:val="00302817"/>
    <w:rsid w:val="003156D9"/>
    <w:rsid w:val="00322274"/>
    <w:rsid w:val="003869BB"/>
    <w:rsid w:val="003871D0"/>
    <w:rsid w:val="003C0458"/>
    <w:rsid w:val="003D6283"/>
    <w:rsid w:val="003E63E0"/>
    <w:rsid w:val="00410044"/>
    <w:rsid w:val="004219BE"/>
    <w:rsid w:val="0049426D"/>
    <w:rsid w:val="004A3959"/>
    <w:rsid w:val="004B5E94"/>
    <w:rsid w:val="00546678"/>
    <w:rsid w:val="00557A71"/>
    <w:rsid w:val="00585585"/>
    <w:rsid w:val="005A035C"/>
    <w:rsid w:val="005F5726"/>
    <w:rsid w:val="006178B5"/>
    <w:rsid w:val="00631CE5"/>
    <w:rsid w:val="0063328E"/>
    <w:rsid w:val="00675BB5"/>
    <w:rsid w:val="006801C1"/>
    <w:rsid w:val="006A30EB"/>
    <w:rsid w:val="006B4615"/>
    <w:rsid w:val="006B5C79"/>
    <w:rsid w:val="006C34A5"/>
    <w:rsid w:val="006D0D1A"/>
    <w:rsid w:val="00705CD9"/>
    <w:rsid w:val="00730A90"/>
    <w:rsid w:val="00747D99"/>
    <w:rsid w:val="007656B2"/>
    <w:rsid w:val="007720D1"/>
    <w:rsid w:val="00772FE7"/>
    <w:rsid w:val="007A2249"/>
    <w:rsid w:val="007B0BA7"/>
    <w:rsid w:val="007B13FE"/>
    <w:rsid w:val="00895CCF"/>
    <w:rsid w:val="008D7CED"/>
    <w:rsid w:val="008E0F0F"/>
    <w:rsid w:val="009170F9"/>
    <w:rsid w:val="00926226"/>
    <w:rsid w:val="0094428B"/>
    <w:rsid w:val="00971A3C"/>
    <w:rsid w:val="009A1FCB"/>
    <w:rsid w:val="00A235AA"/>
    <w:rsid w:val="00A63876"/>
    <w:rsid w:val="00A96636"/>
    <w:rsid w:val="00AA0C62"/>
    <w:rsid w:val="00AC1EFC"/>
    <w:rsid w:val="00AC6895"/>
    <w:rsid w:val="00AD146E"/>
    <w:rsid w:val="00AE4AF8"/>
    <w:rsid w:val="00B06D82"/>
    <w:rsid w:val="00B129A5"/>
    <w:rsid w:val="00B23AC9"/>
    <w:rsid w:val="00B5105E"/>
    <w:rsid w:val="00B578E0"/>
    <w:rsid w:val="00B6196A"/>
    <w:rsid w:val="00B64903"/>
    <w:rsid w:val="00B80C57"/>
    <w:rsid w:val="00BD2DB5"/>
    <w:rsid w:val="00C1061B"/>
    <w:rsid w:val="00C67A10"/>
    <w:rsid w:val="00C953ED"/>
    <w:rsid w:val="00CC5822"/>
    <w:rsid w:val="00D6273F"/>
    <w:rsid w:val="00D71BF7"/>
    <w:rsid w:val="00D740C6"/>
    <w:rsid w:val="00DA320C"/>
    <w:rsid w:val="00DB5FB3"/>
    <w:rsid w:val="00E10C1C"/>
    <w:rsid w:val="00E17634"/>
    <w:rsid w:val="00E53DD4"/>
    <w:rsid w:val="00E9208C"/>
    <w:rsid w:val="00EA4721"/>
    <w:rsid w:val="00EB56D3"/>
    <w:rsid w:val="00ED7978"/>
    <w:rsid w:val="00EE5F09"/>
    <w:rsid w:val="00F17A59"/>
    <w:rsid w:val="00F27486"/>
    <w:rsid w:val="00F42891"/>
    <w:rsid w:val="00F446BA"/>
    <w:rsid w:val="00F5012F"/>
    <w:rsid w:val="00F702C0"/>
    <w:rsid w:val="00F76DBC"/>
    <w:rsid w:val="00F81062"/>
    <w:rsid w:val="00F90E4B"/>
    <w:rsid w:val="00FB5F92"/>
    <w:rsid w:val="00FC5218"/>
    <w:rsid w:val="00FF6E49"/>
    <w:rsid w:val="1108C048"/>
    <w:rsid w:val="13E648C1"/>
    <w:rsid w:val="156DF2C7"/>
    <w:rsid w:val="18E5E921"/>
    <w:rsid w:val="1A7A3E06"/>
    <w:rsid w:val="1B1C9ED1"/>
    <w:rsid w:val="21B8BA49"/>
    <w:rsid w:val="22612491"/>
    <w:rsid w:val="23316313"/>
    <w:rsid w:val="27B6DAEB"/>
    <w:rsid w:val="27D757BC"/>
    <w:rsid w:val="2CBDD714"/>
    <w:rsid w:val="2F0D4AE4"/>
    <w:rsid w:val="2FAE4B9C"/>
    <w:rsid w:val="366762D3"/>
    <w:rsid w:val="39133687"/>
    <w:rsid w:val="391DC82C"/>
    <w:rsid w:val="393EE6B4"/>
    <w:rsid w:val="3B8C79D4"/>
    <w:rsid w:val="40C7BEEF"/>
    <w:rsid w:val="466D238A"/>
    <w:rsid w:val="470A51CF"/>
    <w:rsid w:val="487877DC"/>
    <w:rsid w:val="4ADD8A76"/>
    <w:rsid w:val="4EBB828C"/>
    <w:rsid w:val="503FF366"/>
    <w:rsid w:val="50838395"/>
    <w:rsid w:val="512A660B"/>
    <w:rsid w:val="52AC1FAA"/>
    <w:rsid w:val="5374D61A"/>
    <w:rsid w:val="55F2C4D8"/>
    <w:rsid w:val="565489FA"/>
    <w:rsid w:val="5C1647C1"/>
    <w:rsid w:val="60514AB9"/>
    <w:rsid w:val="60DA74C9"/>
    <w:rsid w:val="63204EE5"/>
    <w:rsid w:val="6385D65B"/>
    <w:rsid w:val="6754BC20"/>
    <w:rsid w:val="67976556"/>
    <w:rsid w:val="69886ED4"/>
    <w:rsid w:val="6AF0FFAE"/>
    <w:rsid w:val="6C18C974"/>
    <w:rsid w:val="6DD1B50C"/>
    <w:rsid w:val="6E6BB826"/>
    <w:rsid w:val="70932587"/>
    <w:rsid w:val="718E5512"/>
    <w:rsid w:val="71C0EBBB"/>
    <w:rsid w:val="754245A2"/>
    <w:rsid w:val="78DCAA4B"/>
    <w:rsid w:val="797409EB"/>
    <w:rsid w:val="7A878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CEBE1"/>
  <w15:docId w15:val="{FB167F9F-96E9-4206-9E29-D6E2D44E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Arial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843D2"/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D6273F"/>
    <w:pPr>
      <w:tabs>
        <w:tab w:val="center" w:pos="4320"/>
        <w:tab w:val="right" w:pos="8640"/>
      </w:tabs>
    </w:pPr>
    <w:rPr>
      <w:rFonts w:cs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D6273F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E3A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A54"/>
  </w:style>
  <w:style w:type="paragraph" w:styleId="ListParagraph">
    <w:name w:val="List Paragraph"/>
    <w:basedOn w:val="Normal"/>
    <w:uiPriority w:val="34"/>
    <w:qFormat/>
    <w:rsid w:val="00284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en.freytag\Desktop\KAREN%20STUFF\Purchasing%20Templates\DRAF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435c031-b830-4571-91be-dfc6f516e481">
      <UserInfo>
        <DisplayName>Vogel, Lori</DisplayName>
        <AccountId>14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1A2976ACE974484B4292D8FFC2EE7" ma:contentTypeVersion="12" ma:contentTypeDescription="Create a new document." ma:contentTypeScope="" ma:versionID="e389f4556b1255fe14bff5cec6029f61">
  <xsd:schema xmlns:xsd="http://www.w3.org/2001/XMLSchema" xmlns:xs="http://www.w3.org/2001/XMLSchema" xmlns:p="http://schemas.microsoft.com/office/2006/metadata/properties" xmlns:ns2="ec3b4dd8-7c57-48be-9f40-fd75c9c5afe8" xmlns:ns3="6435c031-b830-4571-91be-dfc6f516e481" targetNamespace="http://schemas.microsoft.com/office/2006/metadata/properties" ma:root="true" ma:fieldsID="0589a8cc2a9b30cb30cd929c640e774f" ns2:_="" ns3:_="">
    <xsd:import namespace="ec3b4dd8-7c57-48be-9f40-fd75c9c5afe8"/>
    <xsd:import namespace="6435c031-b830-4571-91be-dfc6f516e4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b4dd8-7c57-48be-9f40-fd75c9c5af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5c031-b830-4571-91be-dfc6f516e4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0E99B9-BDB6-4CDA-84A4-AAEABB224A73}">
  <ds:schemaRefs>
    <ds:schemaRef ds:uri="http://schemas.microsoft.com/office/2006/metadata/properties"/>
    <ds:schemaRef ds:uri="http://schemas.microsoft.com/office/infopath/2007/PartnerControls"/>
    <ds:schemaRef ds:uri="6435c031-b830-4571-91be-dfc6f516e481"/>
  </ds:schemaRefs>
</ds:datastoreItem>
</file>

<file path=customXml/itemProps2.xml><?xml version="1.0" encoding="utf-8"?>
<ds:datastoreItem xmlns:ds="http://schemas.openxmlformats.org/officeDocument/2006/customXml" ds:itemID="{5528F9B4-F7E3-4CB2-887B-7FB1F44905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C010C9-72C8-437D-BC1D-9707B74671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3b4dd8-7c57-48be-9f40-fd75c9c5afe8"/>
    <ds:schemaRef ds:uri="6435c031-b830-4571-91be-dfc6f516e4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DRAFT_Template</Template>
  <TotalTime>13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Clearwater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Vogel, Lori</cp:lastModifiedBy>
  <cp:revision>12</cp:revision>
  <cp:lastPrinted>2020-04-20T16:50:00Z</cp:lastPrinted>
  <dcterms:created xsi:type="dcterms:W3CDTF">2016-09-01T13:19:00Z</dcterms:created>
  <dcterms:modified xsi:type="dcterms:W3CDTF">2020-04-20T16:50:00Z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0x0101002661A2976ACE974484B4292D8FFC2EE7</vt:lpwstr>
  </property>
  <property fmtid="{D5CDD505-2E9C-101B-9397-08002B2CF9AE}" pid="3" name="Order">
    <vt:r8>100</vt:r8>
  </property>
</Properties>
</file>