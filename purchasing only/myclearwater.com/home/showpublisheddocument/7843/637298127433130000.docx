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23743" w14:textId="77777777" w:rsidR="00BB57A1" w:rsidRPr="00BB57A1" w:rsidRDefault="000577AF" w:rsidP="00A8555F">
      <w:pPr>
        <w:spacing w:after="0" w:line="360" w:lineRule="auto"/>
        <w:jc w:val="center"/>
        <w:rPr>
          <w:rFonts w:ascii="Tahoma" w:eastAsia="Times New Roman" w:hAnsi="Tahoma" w:cs="Tahoma"/>
          <w:b/>
          <w:sz w:val="72"/>
          <w:szCs w:val="72"/>
        </w:rPr>
      </w:pPr>
      <w:r w:rsidRPr="00BB57A1">
        <w:rPr>
          <w:rFonts w:ascii="Tahoma" w:eastAsia="Times New Roman" w:hAnsi="Tahoma" w:cs="Tahoma"/>
          <w:b/>
          <w:sz w:val="72"/>
          <w:szCs w:val="72"/>
        </w:rPr>
        <w:t>NOTICE</w:t>
      </w:r>
      <w:r w:rsidR="00BB57A1" w:rsidRPr="00BB57A1">
        <w:rPr>
          <w:rFonts w:ascii="Tahoma" w:eastAsia="Times New Roman" w:hAnsi="Tahoma" w:cs="Tahoma"/>
          <w:b/>
          <w:sz w:val="72"/>
          <w:szCs w:val="72"/>
        </w:rPr>
        <w:t xml:space="preserve"> </w:t>
      </w:r>
    </w:p>
    <w:p w14:paraId="73D77AEF" w14:textId="65C3E613" w:rsidR="00BB57A1" w:rsidRDefault="00BB57A1" w:rsidP="00A8555F">
      <w:pPr>
        <w:spacing w:after="0" w:line="360" w:lineRule="auto"/>
        <w:jc w:val="center"/>
        <w:rPr>
          <w:rFonts w:ascii="Tahoma" w:eastAsia="Times New Roman" w:hAnsi="Tahoma" w:cs="Tahoma"/>
          <w:b/>
          <w:sz w:val="56"/>
          <w:szCs w:val="56"/>
        </w:rPr>
      </w:pPr>
      <w:r w:rsidRPr="00BB57A1">
        <w:rPr>
          <w:rFonts w:ascii="Tahoma" w:eastAsia="Times New Roman" w:hAnsi="Tahoma" w:cs="Tahoma"/>
          <w:b/>
          <w:sz w:val="72"/>
          <w:szCs w:val="72"/>
        </w:rPr>
        <w:t>P</w:t>
      </w:r>
      <w:r w:rsidR="000577AF" w:rsidRPr="00BB57A1">
        <w:rPr>
          <w:rFonts w:ascii="Tahoma" w:eastAsia="Times New Roman" w:hAnsi="Tahoma" w:cs="Tahoma"/>
          <w:b/>
          <w:sz w:val="72"/>
          <w:szCs w:val="72"/>
        </w:rPr>
        <w:t xml:space="preserve">UBLIC </w:t>
      </w:r>
      <w:r w:rsidR="00A8555F" w:rsidRPr="00BB57A1">
        <w:rPr>
          <w:rFonts w:ascii="Tahoma" w:eastAsia="Times New Roman" w:hAnsi="Tahoma" w:cs="Tahoma"/>
          <w:b/>
          <w:sz w:val="72"/>
          <w:szCs w:val="72"/>
        </w:rPr>
        <w:t>M</w:t>
      </w:r>
      <w:r w:rsidR="000577AF" w:rsidRPr="00BB57A1">
        <w:rPr>
          <w:rFonts w:ascii="Tahoma" w:eastAsia="Times New Roman" w:hAnsi="Tahoma" w:cs="Tahoma"/>
          <w:b/>
          <w:sz w:val="72"/>
          <w:szCs w:val="72"/>
        </w:rPr>
        <w:t>EETING</w:t>
      </w:r>
    </w:p>
    <w:p w14:paraId="39BF0F2D" w14:textId="132CE3FA" w:rsidR="000577AF" w:rsidRDefault="000577AF" w:rsidP="00A8555F">
      <w:pPr>
        <w:spacing w:after="0" w:line="360" w:lineRule="auto"/>
        <w:jc w:val="center"/>
        <w:rPr>
          <w:rFonts w:ascii="Tahoma" w:eastAsia="Times New Roman" w:hAnsi="Tahoma" w:cs="Tahoma"/>
          <w:b/>
          <w:sz w:val="44"/>
          <w:szCs w:val="20"/>
        </w:rPr>
      </w:pPr>
      <w:r w:rsidRPr="00A8555F">
        <w:rPr>
          <w:rFonts w:ascii="Tahoma" w:eastAsia="Times New Roman" w:hAnsi="Tahoma" w:cs="Tahoma"/>
          <w:b/>
          <w:sz w:val="44"/>
          <w:szCs w:val="20"/>
        </w:rPr>
        <w:t>PRE-BID CONFERENCE</w:t>
      </w:r>
    </w:p>
    <w:p w14:paraId="64F0E53F" w14:textId="34CBBAEC" w:rsidR="00BB57A1" w:rsidRPr="00A8555F" w:rsidRDefault="00BB57A1" w:rsidP="00BB57A1">
      <w:pPr>
        <w:keepNext/>
        <w:spacing w:after="0" w:line="240" w:lineRule="auto"/>
        <w:jc w:val="center"/>
        <w:outlineLvl w:val="0"/>
        <w:rPr>
          <w:rFonts w:ascii="Tahoma" w:eastAsia="Times New Roman" w:hAnsi="Tahoma" w:cs="Tahoma"/>
          <w:sz w:val="20"/>
          <w:szCs w:val="20"/>
        </w:rPr>
      </w:pPr>
      <w:r w:rsidRPr="00A8555F">
        <w:rPr>
          <w:rFonts w:ascii="Tahoma" w:eastAsia="Times New Roman" w:hAnsi="Tahoma" w:cs="Tahoma"/>
          <w:sz w:val="40"/>
          <w:szCs w:val="20"/>
        </w:rPr>
        <w:t>2021 Stormwater Repairs</w:t>
      </w:r>
      <w:r>
        <w:rPr>
          <w:rFonts w:ascii="Tahoma" w:eastAsia="Times New Roman" w:hAnsi="Tahoma" w:cs="Tahoma"/>
          <w:sz w:val="40"/>
          <w:szCs w:val="20"/>
        </w:rPr>
        <w:t xml:space="preserve"> #</w:t>
      </w:r>
      <w:r w:rsidRPr="00A8555F">
        <w:rPr>
          <w:rFonts w:ascii="Tahoma" w:eastAsia="Times New Roman" w:hAnsi="Tahoma" w:cs="Tahoma"/>
          <w:sz w:val="40"/>
          <w:szCs w:val="20"/>
        </w:rPr>
        <w:t>20-0029-EN</w:t>
      </w:r>
    </w:p>
    <w:p w14:paraId="08977E80" w14:textId="03CF3720" w:rsidR="00BB57A1" w:rsidRDefault="00BB57A1" w:rsidP="00BB57A1">
      <w:pPr>
        <w:keepNext/>
        <w:spacing w:after="0" w:line="240" w:lineRule="auto"/>
        <w:jc w:val="center"/>
        <w:outlineLvl w:val="0"/>
        <w:rPr>
          <w:rFonts w:ascii="Tahoma" w:eastAsia="Times New Roman" w:hAnsi="Tahoma" w:cs="Tahoma"/>
          <w:bCs/>
          <w:sz w:val="44"/>
          <w:szCs w:val="20"/>
        </w:rPr>
      </w:pPr>
      <w:r w:rsidRPr="00A8555F">
        <w:rPr>
          <w:rFonts w:ascii="Tahoma" w:eastAsia="Times New Roman" w:hAnsi="Tahoma" w:cs="Tahoma"/>
          <w:bCs/>
          <w:sz w:val="44"/>
          <w:szCs w:val="20"/>
        </w:rPr>
        <w:t>Thursday July 16, 2020 @ 1:00pm</w:t>
      </w:r>
    </w:p>
    <w:p w14:paraId="24169C5E" w14:textId="77777777" w:rsidR="00A8555F" w:rsidRPr="00A8555F" w:rsidRDefault="00A8555F" w:rsidP="00A8555F">
      <w:pPr>
        <w:spacing w:after="0" w:line="240" w:lineRule="auto"/>
        <w:jc w:val="center"/>
        <w:rPr>
          <w:rFonts w:ascii="Tahoma" w:eastAsia="Times New Roman" w:hAnsi="Tahoma" w:cs="Tahoma"/>
          <w:sz w:val="20"/>
          <w:szCs w:val="20"/>
        </w:rPr>
      </w:pPr>
    </w:p>
    <w:p w14:paraId="1992BCF0" w14:textId="2C940BF3" w:rsidR="00A8555F" w:rsidRDefault="00A8555F" w:rsidP="00A8555F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A8555F">
        <w:rPr>
          <w:rFonts w:ascii="Tahoma" w:hAnsi="Tahoma" w:cs="Tahoma"/>
          <w:b/>
          <w:bCs/>
          <w:sz w:val="44"/>
          <w:szCs w:val="44"/>
        </w:rPr>
        <w:t>Virtual Meeting via WebEx</w:t>
      </w:r>
    </w:p>
    <w:p w14:paraId="41C4DD82" w14:textId="0D12B244" w:rsidR="00A8555F" w:rsidRPr="00A8555F" w:rsidRDefault="00A8555F" w:rsidP="00A8555F">
      <w:pPr>
        <w:rPr>
          <w:rFonts w:ascii="Tahoma" w:hAnsi="Tahoma" w:cs="Tahoma"/>
          <w:b/>
          <w:bCs/>
          <w:sz w:val="28"/>
          <w:szCs w:val="28"/>
        </w:rPr>
      </w:pPr>
      <w:r w:rsidRPr="00A8555F">
        <w:rPr>
          <w:rFonts w:ascii="Tahoma" w:hAnsi="Tahoma" w:cs="Tahoma"/>
          <w:b/>
          <w:bCs/>
          <w:sz w:val="28"/>
          <w:szCs w:val="28"/>
        </w:rPr>
        <w:t>Meeting Address:</w:t>
      </w:r>
    </w:p>
    <w:p w14:paraId="69D1BD8F" w14:textId="2E6203E5" w:rsidR="009619F8" w:rsidRPr="00A8555F" w:rsidRDefault="00A8555F" w:rsidP="00A8555F">
      <w:pPr>
        <w:rPr>
          <w:rFonts w:ascii="Tahoma" w:hAnsi="Tahoma" w:cs="Tahoma"/>
          <w:sz w:val="28"/>
          <w:szCs w:val="28"/>
        </w:rPr>
      </w:pPr>
      <w:r w:rsidRPr="00A8555F">
        <w:rPr>
          <w:rFonts w:ascii="Tahoma" w:hAnsi="Tahoma" w:cs="Tahoma"/>
          <w:sz w:val="28"/>
          <w:szCs w:val="28"/>
        </w:rPr>
        <w:t>https://protect- us.mimecast.com/s/8pJyCG6E64h3A7BSKizXo?domain=myclearwater.webex.com</w:t>
      </w:r>
    </w:p>
    <w:tbl>
      <w:tblPr>
        <w:tblW w:w="0" w:type="dxa"/>
        <w:tblCellSpacing w:w="15" w:type="dxa"/>
        <w:tblLook w:val="04A0" w:firstRow="1" w:lastRow="0" w:firstColumn="1" w:lastColumn="0" w:noHBand="0" w:noVBand="1"/>
      </w:tblPr>
      <w:tblGrid>
        <w:gridCol w:w="6263"/>
      </w:tblGrid>
      <w:tr w:rsidR="00A8555F" w:rsidRPr="00A8555F" w14:paraId="06DF620F" w14:textId="77777777" w:rsidTr="00A8555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71362" w14:textId="6B5A3A3A" w:rsidR="00A8555F" w:rsidRPr="00A8555F" w:rsidRDefault="00A8555F" w:rsidP="0099367B">
            <w:pPr>
              <w:framePr w:w="7504" w:h="2134" w:hRule="exact" w:hSpace="45" w:wrap="around" w:vAnchor="text" w:hAnchor="text" w:y="3"/>
              <w:spacing w:after="0" w:line="330" w:lineRule="atLeast"/>
              <w:jc w:val="center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8555F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Meeting number (access code):</w:t>
            </w:r>
            <w:r w:rsidRPr="00A8555F">
              <w:rPr>
                <w:rFonts w:ascii="Tahoma" w:hAnsi="Tahoma" w:cs="Tahoma"/>
                <w:color w:val="000000"/>
                <w:sz w:val="28"/>
                <w:szCs w:val="28"/>
              </w:rPr>
              <w:t xml:space="preserve"> 129 142 2664</w:t>
            </w:r>
          </w:p>
        </w:tc>
      </w:tr>
    </w:tbl>
    <w:p w14:paraId="42C1898E" w14:textId="77777777" w:rsidR="00A8555F" w:rsidRPr="00A8555F" w:rsidRDefault="00A8555F" w:rsidP="0099367B">
      <w:pPr>
        <w:framePr w:w="7504" w:h="2134" w:hRule="exact" w:hSpace="45" w:wrap="around" w:vAnchor="text" w:hAnchor="text" w:y="3"/>
        <w:spacing w:after="0" w:line="270" w:lineRule="atLeast"/>
        <w:jc w:val="center"/>
        <w:rPr>
          <w:rFonts w:ascii="Tahoma" w:hAnsi="Tahoma" w:cs="Tahoma"/>
          <w:vanish/>
          <w:color w:val="333333"/>
          <w:sz w:val="28"/>
          <w:szCs w:val="28"/>
        </w:rPr>
      </w:pPr>
    </w:p>
    <w:tbl>
      <w:tblPr>
        <w:tblW w:w="4726" w:type="dxa"/>
        <w:tblCellSpacing w:w="15" w:type="dxa"/>
        <w:tblLook w:val="04A0" w:firstRow="1" w:lastRow="0" w:firstColumn="1" w:lastColumn="0" w:noHBand="0" w:noVBand="1"/>
      </w:tblPr>
      <w:tblGrid>
        <w:gridCol w:w="4726"/>
      </w:tblGrid>
      <w:tr w:rsidR="00A8555F" w:rsidRPr="00A8555F" w14:paraId="08498EE1" w14:textId="77777777" w:rsidTr="00151ABA">
        <w:trPr>
          <w:trHeight w:val="306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6D798" w14:textId="77777777" w:rsidR="00A8555F" w:rsidRPr="00A8555F" w:rsidRDefault="00A8555F" w:rsidP="0099367B">
            <w:pPr>
              <w:framePr w:w="7504" w:h="2134" w:hRule="exact" w:hSpace="45" w:wrap="around" w:vAnchor="text" w:hAnchor="text" w:y="3"/>
              <w:spacing w:after="0" w:line="330" w:lineRule="atLeast"/>
              <w:jc w:val="center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8555F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Meeting password:</w:t>
            </w:r>
            <w:r w:rsidRPr="00A8555F">
              <w:rPr>
                <w:rFonts w:ascii="Tahoma" w:hAnsi="Tahoma" w:cs="Tahoma"/>
                <w:color w:val="000000"/>
                <w:sz w:val="28"/>
                <w:szCs w:val="28"/>
              </w:rPr>
              <w:t xml:space="preserve"> MvvMeMgY773</w:t>
            </w:r>
          </w:p>
        </w:tc>
      </w:tr>
      <w:tr w:rsidR="0099367B" w:rsidRPr="00A8555F" w14:paraId="1674BEAA" w14:textId="77777777" w:rsidTr="00151ABA">
        <w:trPr>
          <w:trHeight w:val="306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CCD1" w14:textId="77777777" w:rsidR="0099367B" w:rsidRDefault="0099367B" w:rsidP="0099367B">
            <w:pPr>
              <w:framePr w:w="7504" w:h="2134" w:hRule="exact" w:hSpace="45" w:wrap="around" w:vAnchor="text" w:hAnchor="text" w:y="3"/>
              <w:spacing w:after="0" w:line="330" w:lineRule="atLeast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</w:p>
          <w:p w14:paraId="7BFF9143" w14:textId="75A249A1" w:rsidR="0099367B" w:rsidRPr="00A8555F" w:rsidRDefault="0099367B" w:rsidP="0099367B">
            <w:pPr>
              <w:framePr w:w="7504" w:h="2134" w:hRule="exact" w:hSpace="45" w:wrap="around" w:vAnchor="text" w:hAnchor="text" w:y="3"/>
              <w:spacing w:after="0" w:line="330" w:lineRule="atLeast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 xml:space="preserve">Join by phone: </w:t>
            </w:r>
            <w:r w:rsidRPr="0099367B">
              <w:rPr>
                <w:rFonts w:ascii="Tahoma" w:hAnsi="Tahoma" w:cs="Tahoma"/>
                <w:color w:val="000000"/>
                <w:sz w:val="28"/>
                <w:szCs w:val="28"/>
              </w:rPr>
              <w:t>1-408-</w:t>
            </w:r>
            <w:r>
              <w:rPr>
                <w:rFonts w:ascii="Tahoma" w:hAnsi="Tahoma" w:cs="Tahoma"/>
                <w:color w:val="000000"/>
                <w:sz w:val="28"/>
                <w:szCs w:val="28"/>
              </w:rPr>
              <w:t>418-9388</w:t>
            </w:r>
          </w:p>
        </w:tc>
      </w:tr>
      <w:tr w:rsidR="0099367B" w:rsidRPr="00A8555F" w14:paraId="01B5CA5E" w14:textId="77777777" w:rsidTr="00151ABA">
        <w:trPr>
          <w:trHeight w:val="306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68BB" w14:textId="77777777" w:rsidR="0099367B" w:rsidRDefault="0099367B" w:rsidP="0099367B">
            <w:pPr>
              <w:framePr w:w="7504" w:h="2134" w:hRule="exact" w:hSpace="45" w:wrap="around" w:vAnchor="text" w:hAnchor="text" w:y="3"/>
              <w:spacing w:after="0" w:line="330" w:lineRule="atLeast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</w:p>
          <w:p w14:paraId="1A9282EF" w14:textId="36212CD3" w:rsidR="0099367B" w:rsidRPr="00A8555F" w:rsidRDefault="0099367B" w:rsidP="0099367B">
            <w:pPr>
              <w:framePr w:w="7504" w:h="2134" w:hRule="exact" w:hSpace="45" w:wrap="around" w:vAnchor="text" w:hAnchor="text" w:y="3"/>
              <w:spacing w:after="0" w:line="330" w:lineRule="atLeast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9367B" w:rsidRPr="00A8555F" w14:paraId="5749005C" w14:textId="77777777" w:rsidTr="00151ABA">
        <w:trPr>
          <w:trHeight w:val="306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535E" w14:textId="77777777" w:rsidR="0099367B" w:rsidRDefault="0099367B" w:rsidP="0099367B">
            <w:pPr>
              <w:framePr w:w="7504" w:h="2134" w:hRule="exact" w:hSpace="45" w:wrap="around" w:vAnchor="text" w:hAnchor="text" w:y="3"/>
              <w:spacing w:after="0" w:line="330" w:lineRule="atLeast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151ABA" w:rsidRPr="00A8555F" w14:paraId="6A89F97F" w14:textId="77777777" w:rsidTr="00151ABA">
        <w:trPr>
          <w:trHeight w:val="311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E904" w14:textId="77777777" w:rsidR="00151ABA" w:rsidRPr="00A8555F" w:rsidRDefault="00151ABA" w:rsidP="0099367B">
            <w:pPr>
              <w:framePr w:w="7504" w:h="2134" w:hRule="exact" w:hSpace="45" w:wrap="around" w:vAnchor="text" w:hAnchor="text" w:y="3"/>
              <w:spacing w:after="0" w:line="330" w:lineRule="atLeast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1648A797" w14:textId="36B460AB" w:rsidR="00A8555F" w:rsidRDefault="00A8555F" w:rsidP="00BB57A1">
      <w:pPr>
        <w:tabs>
          <w:tab w:val="left" w:pos="3927"/>
        </w:tabs>
        <w:jc w:val="center"/>
        <w:rPr>
          <w:rFonts w:ascii="Tahoma" w:hAnsi="Tahoma" w:cs="Tahoma"/>
        </w:rPr>
      </w:pPr>
    </w:p>
    <w:p w14:paraId="40ED46C7" w14:textId="5EFC748D" w:rsidR="00151ABA" w:rsidRDefault="00151ABA" w:rsidP="00BB57A1">
      <w:pPr>
        <w:tabs>
          <w:tab w:val="left" w:pos="3927"/>
        </w:tabs>
        <w:jc w:val="center"/>
        <w:rPr>
          <w:rFonts w:ascii="Tahoma" w:hAnsi="Tahoma" w:cs="Tahoma"/>
        </w:rPr>
      </w:pPr>
    </w:p>
    <w:p w14:paraId="16102103" w14:textId="50819708" w:rsidR="00151ABA" w:rsidRDefault="00151ABA" w:rsidP="00BB57A1">
      <w:pPr>
        <w:tabs>
          <w:tab w:val="left" w:pos="3927"/>
        </w:tabs>
        <w:jc w:val="center"/>
        <w:rPr>
          <w:rFonts w:ascii="Tahoma" w:hAnsi="Tahoma" w:cs="Tahoma"/>
        </w:rPr>
      </w:pPr>
    </w:p>
    <w:p w14:paraId="54E2778A" w14:textId="77777777" w:rsidR="0099367B" w:rsidRDefault="0099367B" w:rsidP="00151ABA">
      <w:pPr>
        <w:tabs>
          <w:tab w:val="left" w:pos="3927"/>
        </w:tabs>
        <w:rPr>
          <w:rFonts w:ascii="Tahoma" w:hAnsi="Tahoma" w:cs="Tahoma"/>
        </w:rPr>
      </w:pPr>
    </w:p>
    <w:p w14:paraId="1F0D3988" w14:textId="77777777" w:rsidR="0099367B" w:rsidRDefault="0099367B" w:rsidP="00151ABA">
      <w:pPr>
        <w:tabs>
          <w:tab w:val="left" w:pos="3927"/>
        </w:tabs>
        <w:rPr>
          <w:rFonts w:ascii="Tahoma" w:hAnsi="Tahoma" w:cs="Tahoma"/>
        </w:rPr>
      </w:pPr>
    </w:p>
    <w:p w14:paraId="168BDE9B" w14:textId="6DEFAEAE" w:rsidR="00151ABA" w:rsidRPr="00A8555F" w:rsidRDefault="00151ABA" w:rsidP="00151ABA">
      <w:pPr>
        <w:tabs>
          <w:tab w:val="left" w:pos="3927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For questions contact Hector Hernandez at </w:t>
      </w:r>
      <w:r w:rsidRPr="00151ABA">
        <w:rPr>
          <w:rFonts w:ascii="Tahoma" w:hAnsi="Tahoma" w:cs="Tahoma"/>
          <w:u w:val="single"/>
        </w:rPr>
        <w:t>Hector.Hernandez@myclearwater.com</w:t>
      </w:r>
      <w:r w:rsidRPr="00151ABA">
        <w:rPr>
          <w:rFonts w:ascii="Tahoma" w:hAnsi="Tahoma" w:cs="Tahoma"/>
        </w:rPr>
        <w:t>.</w:t>
      </w:r>
    </w:p>
    <w:sectPr w:rsidR="00151ABA" w:rsidRPr="00A8555F" w:rsidSect="00F854C6">
      <w:headerReference w:type="default" r:id="rId9"/>
      <w:footerReference w:type="default" r:id="rId10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EA619" w14:textId="77777777" w:rsidR="008F770D" w:rsidRDefault="008F770D" w:rsidP="0072237A">
      <w:pPr>
        <w:spacing w:after="0" w:line="240" w:lineRule="auto"/>
      </w:pPr>
      <w:r>
        <w:separator/>
      </w:r>
    </w:p>
  </w:endnote>
  <w:endnote w:type="continuationSeparator" w:id="0">
    <w:p w14:paraId="37700C78" w14:textId="77777777" w:rsidR="008F770D" w:rsidRDefault="008F770D" w:rsidP="0072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97738" w14:textId="77777777" w:rsidR="0072237A" w:rsidRDefault="00C86EE9" w:rsidP="002421F5">
    <w:pPr>
      <w:pStyle w:val="Footer"/>
      <w:spacing w:before="100" w:beforeAutospacing="1"/>
      <w:ind w:left="144" w:right="288"/>
    </w:pPr>
    <w:r>
      <w:rPr>
        <w:noProof/>
      </w:rPr>
      <w:drawing>
        <wp:inline distT="0" distB="0" distL="0" distR="0" wp14:anchorId="2F251F07" wp14:editId="3E24159A">
          <wp:extent cx="5943600" cy="1398270"/>
          <wp:effectExtent l="19050" t="0" r="0" b="0"/>
          <wp:docPr id="2" name="Picture 1" descr="Footer-2020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2020 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39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EF96ED" w14:textId="77777777" w:rsidR="0072237A" w:rsidRDefault="00722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05CBB" w14:textId="77777777" w:rsidR="008F770D" w:rsidRDefault="008F770D" w:rsidP="0072237A">
      <w:pPr>
        <w:spacing w:after="0" w:line="240" w:lineRule="auto"/>
      </w:pPr>
      <w:r>
        <w:separator/>
      </w:r>
    </w:p>
  </w:footnote>
  <w:footnote w:type="continuationSeparator" w:id="0">
    <w:p w14:paraId="6BD6B53F" w14:textId="77777777" w:rsidR="008F770D" w:rsidRDefault="008F770D" w:rsidP="00722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4EA8B" w14:textId="77777777" w:rsidR="0072237A" w:rsidRDefault="00C846FF" w:rsidP="00F854C6">
    <w:pPr>
      <w:pStyle w:val="Header"/>
      <w:ind w:left="-1152"/>
    </w:pPr>
    <w:r>
      <w:rPr>
        <w:noProof/>
      </w:rPr>
      <w:drawing>
        <wp:inline distT="0" distB="0" distL="0" distR="0" wp14:anchorId="139CB22B" wp14:editId="7D6BE45F">
          <wp:extent cx="6963891" cy="1638300"/>
          <wp:effectExtent l="19050" t="0" r="8409" b="0"/>
          <wp:docPr id="11" name="Picture 10" descr="City Council.Color header, 201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y Council.Color header, 2019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63891" cy="1638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44"/>
    <w:rsid w:val="000577AF"/>
    <w:rsid w:val="000E53F9"/>
    <w:rsid w:val="00151ABA"/>
    <w:rsid w:val="002421F5"/>
    <w:rsid w:val="002E2736"/>
    <w:rsid w:val="003D636A"/>
    <w:rsid w:val="0041379C"/>
    <w:rsid w:val="004F5432"/>
    <w:rsid w:val="005B18CE"/>
    <w:rsid w:val="00655345"/>
    <w:rsid w:val="00661F0A"/>
    <w:rsid w:val="0072237A"/>
    <w:rsid w:val="00727B01"/>
    <w:rsid w:val="007B22BD"/>
    <w:rsid w:val="008E3944"/>
    <w:rsid w:val="008F770D"/>
    <w:rsid w:val="00926EAB"/>
    <w:rsid w:val="009619F8"/>
    <w:rsid w:val="00970DDC"/>
    <w:rsid w:val="0099367B"/>
    <w:rsid w:val="00A8555F"/>
    <w:rsid w:val="00B272D2"/>
    <w:rsid w:val="00BB57A1"/>
    <w:rsid w:val="00BD0DDC"/>
    <w:rsid w:val="00BF35EC"/>
    <w:rsid w:val="00C846FF"/>
    <w:rsid w:val="00C86EE9"/>
    <w:rsid w:val="00CE5049"/>
    <w:rsid w:val="00E74D0B"/>
    <w:rsid w:val="00F17A52"/>
    <w:rsid w:val="00F8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731AF"/>
  <w15:docId w15:val="{56F3FC6A-92B7-4737-B37E-400FDA7C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37A"/>
  </w:style>
  <w:style w:type="paragraph" w:styleId="Footer">
    <w:name w:val="footer"/>
    <w:basedOn w:val="Normal"/>
    <w:link w:val="FooterChar"/>
    <w:uiPriority w:val="99"/>
    <w:unhideWhenUsed/>
    <w:rsid w:val="00722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7A"/>
  </w:style>
  <w:style w:type="paragraph" w:styleId="BalloonText">
    <w:name w:val="Balloon Text"/>
    <w:basedOn w:val="Normal"/>
    <w:link w:val="BalloonTextChar"/>
    <w:uiPriority w:val="99"/>
    <w:semiHidden/>
    <w:unhideWhenUsed/>
    <w:rsid w:val="00722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3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55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2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rie.szurly\City%20of%20Clearwater\Engineering%20Projects%20-%20Documents\2018%20PROJECTS\18-0046-UT%20MS-NE%20WRF%20Crack%20Sealing%20(FDEP)\400%20Procurement\3.%20Addendums\18-0046-UT%20Pre-Bid%20Meeting%20Notice%2005-15-2020%20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6656832337B4AA7EAB7F40BB3BBA0" ma:contentTypeVersion="12" ma:contentTypeDescription="Create a new document." ma:contentTypeScope="" ma:versionID="c6060fdf6f56bb685954050b0284c90b">
  <xsd:schema xmlns:xsd="http://www.w3.org/2001/XMLSchema" xmlns:xs="http://www.w3.org/2001/XMLSchema" xmlns:p="http://schemas.microsoft.com/office/2006/metadata/properties" xmlns:ns2="0b8a6b25-217d-42ff-a739-8a7fabbe7c64" xmlns:ns3="4f028070-c33d-43a6-b01d-bc6e07153611" targetNamespace="http://schemas.microsoft.com/office/2006/metadata/properties" ma:root="true" ma:fieldsID="4de89d84bba39bdd1069e022d28fe409" ns2:_="" ns3:_="">
    <xsd:import namespace="0b8a6b25-217d-42ff-a739-8a7fabbe7c64"/>
    <xsd:import namespace="4f028070-c33d-43a6-b01d-bc6e07153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a6b25-217d-42ff-a739-8a7fabbe7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28070-c33d-43a6-b01d-bc6e07153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62F410-551A-4CDE-9DBD-0EB4F5A5D8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36B214-57BB-49B0-BE2C-6F3D44945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a6b25-217d-42ff-a739-8a7fabbe7c64"/>
    <ds:schemaRef ds:uri="4f028070-c33d-43a6-b01d-bc6e07153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27D7E5-22A7-4B67-9D54-ADF87C6059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18-0046-UT Pre-Bid Meeting Notice 05-15-2020 revised</Template>
  <TotalTime>21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Clearwater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Carrie Szurly</cp:lastModifiedBy>
  <cp:revision>5</cp:revision>
  <dcterms:created xsi:type="dcterms:W3CDTF">2020-07-02T15:32:00Z</dcterms:created>
  <dcterms:modified xsi:type="dcterms:W3CDTF">2020-07-08T16:11:00Z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0x010100B606656832337B4AA7EAB7F40BB3BBA0</vt:lpwstr>
  </property>
</Properties>
</file>