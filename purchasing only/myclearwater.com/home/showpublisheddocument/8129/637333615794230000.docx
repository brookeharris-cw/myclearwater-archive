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BAA6" w14:textId="77777777" w:rsidR="003A1AF3" w:rsidRPr="003A1AF3" w:rsidRDefault="003A1AF3" w:rsidP="003A1A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A1AF3">
        <w:rPr>
          <w:rFonts w:ascii="Times New Roman" w:eastAsia="Times New Roman" w:hAnsi="Times New Roman" w:cs="Times New Roman"/>
          <w:b/>
          <w:sz w:val="36"/>
          <w:szCs w:val="36"/>
        </w:rPr>
        <w:t xml:space="preserve">NOTICE </w:t>
      </w:r>
    </w:p>
    <w:p w14:paraId="5BA76C36" w14:textId="77777777" w:rsidR="003A1AF3" w:rsidRPr="003A1AF3" w:rsidRDefault="003A1AF3" w:rsidP="003A1AF3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</w:rPr>
      </w:pPr>
      <w:r w:rsidRPr="003A1AF3">
        <w:rPr>
          <w:rFonts w:ascii="Times New Roman" w:eastAsia="Times New Roman" w:hAnsi="Times New Roman" w:cs="Times New Roman"/>
          <w:b/>
          <w:sz w:val="36"/>
          <w:szCs w:val="36"/>
        </w:rPr>
        <w:t>PUBLIC MEETING</w:t>
      </w:r>
    </w:p>
    <w:p w14:paraId="40EF41C3" w14:textId="77777777" w:rsidR="003A1AF3" w:rsidRPr="003A1AF3" w:rsidRDefault="003A1AF3" w:rsidP="003A1A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BAB021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b/>
          <w:sz w:val="28"/>
          <w:szCs w:val="28"/>
        </w:rPr>
        <w:t xml:space="preserve">BID OPENING </w:t>
      </w:r>
      <w:r w:rsidRPr="003A1AF3">
        <w:rPr>
          <w:rFonts w:ascii="Times New Roman" w:hAnsi="Times New Roman" w:cs="Times New Roman"/>
          <w:b/>
          <w:sz w:val="28"/>
          <w:szCs w:val="28"/>
        </w:rPr>
        <w:t>FOR:</w:t>
      </w:r>
    </w:p>
    <w:p w14:paraId="5603B71B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sz w:val="28"/>
          <w:szCs w:val="28"/>
        </w:rPr>
        <w:t>NE WRF Improvements</w:t>
      </w:r>
    </w:p>
    <w:p w14:paraId="67946DD5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sz w:val="28"/>
          <w:szCs w:val="28"/>
        </w:rPr>
        <w:t>(PROJECT NO. 19-0029-UT)</w:t>
      </w:r>
    </w:p>
    <w:p w14:paraId="44467B37" w14:textId="01ADAC16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b/>
          <w:sz w:val="28"/>
          <w:szCs w:val="28"/>
        </w:rPr>
        <w:t>Thursday, August 2</w:t>
      </w:r>
      <w:r w:rsidR="004B77F9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3A1AF3">
        <w:rPr>
          <w:rFonts w:ascii="Times New Roman" w:eastAsia="Times New Roman" w:hAnsi="Times New Roman" w:cs="Times New Roman"/>
          <w:b/>
          <w:sz w:val="28"/>
          <w:szCs w:val="28"/>
        </w:rPr>
        <w:t>, 2020 @ 1:00PM (EST)</w:t>
      </w:r>
    </w:p>
    <w:p w14:paraId="5EF1C9F7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CDDF287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(STAFF ONLY)</w:t>
      </w:r>
    </w:p>
    <w:p w14:paraId="69AE112A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sz w:val="28"/>
          <w:szCs w:val="28"/>
        </w:rPr>
        <w:t>Municipal Services Building, First Floor, Suite #130</w:t>
      </w:r>
    </w:p>
    <w:p w14:paraId="55D5564B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sz w:val="28"/>
          <w:szCs w:val="28"/>
        </w:rPr>
        <w:t>100 S. Myrtle Ave.</w:t>
      </w:r>
    </w:p>
    <w:p w14:paraId="745C5382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A1AF3">
        <w:rPr>
          <w:rFonts w:ascii="Times New Roman" w:eastAsia="Times New Roman" w:hAnsi="Times New Roman" w:cs="Times New Roman"/>
          <w:sz w:val="28"/>
          <w:szCs w:val="28"/>
        </w:rPr>
        <w:t>Clearwater, Florida 33756</w:t>
      </w:r>
    </w:p>
    <w:p w14:paraId="14FCA162" w14:textId="77777777" w:rsidR="003A1AF3" w:rsidRPr="003A1AF3" w:rsidRDefault="003A1AF3" w:rsidP="003A1AF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AC7E985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"/>
        </w:rPr>
        <w:t>Join Zoom Meeting</w:t>
      </w:r>
    </w:p>
    <w:p w14:paraId="225660A5" w14:textId="77777777" w:rsidR="003A1AF3" w:rsidRPr="003A1AF3" w:rsidRDefault="004E529C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hyperlink w:tgtFrame="_blank" w:history="1">
        <w:r w:rsidR="003A1AF3" w:rsidRPr="003A1AF3">
          <w:rPr>
            <w:rFonts w:ascii="Times New Roman" w:eastAsia="Times New Roman" w:hAnsi="Times New Roman" w:cs="Times New Roman"/>
            <w:color w:val="0077B2"/>
            <w:sz w:val="28"/>
            <w:szCs w:val="28"/>
            <w:u w:val="single"/>
            <w:lang w:val="en"/>
          </w:rPr>
          <w:t>https://zoom.us/j/98737148484?pwd=WW1HbWFaanhzdjFlN0hGMERtb2pUZz09</w:t>
        </w:r>
      </w:hyperlink>
    </w:p>
    <w:p w14:paraId="66C65ECC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"/>
        </w:rPr>
        <w:t>Meeting ID:</w:t>
      </w: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 xml:space="preserve"> 987 3714 8484</w:t>
      </w:r>
    </w:p>
    <w:p w14:paraId="632FB58A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"/>
        </w:rPr>
        <w:t>Passcode</w:t>
      </w: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: 206851</w:t>
      </w:r>
    </w:p>
    <w:p w14:paraId="38544B85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One tap mobile</w:t>
      </w:r>
    </w:p>
    <w:p w14:paraId="14E205BC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+</w:t>
      </w:r>
      <w:proofErr w:type="gramStart"/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13017158592,,</w:t>
      </w:r>
      <w:proofErr w:type="gramEnd"/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98737148484# US (Germantown)</w:t>
      </w:r>
    </w:p>
    <w:p w14:paraId="3E02BDA9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+</w:t>
      </w:r>
      <w:proofErr w:type="gramStart"/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13126266799,,</w:t>
      </w:r>
      <w:proofErr w:type="gramEnd"/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98737148484# US (Chicago)</w:t>
      </w:r>
    </w:p>
    <w:p w14:paraId="0A32D75C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"/>
        </w:rPr>
        <w:t>Dial by your location</w:t>
      </w:r>
    </w:p>
    <w:p w14:paraId="5B7CAB87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        +1 301 715 8592 US (Germantown)</w:t>
      </w:r>
    </w:p>
    <w:p w14:paraId="58CD4258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        +1 312 626 6799 US (Chicago)</w:t>
      </w:r>
    </w:p>
    <w:p w14:paraId="5576FDD0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        +1 929 205 6099 US (New York)</w:t>
      </w:r>
    </w:p>
    <w:p w14:paraId="50F3F837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        +1 253 215 8782 US (Tacoma)</w:t>
      </w:r>
    </w:p>
    <w:p w14:paraId="3A864626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        +1 346 248 7799 US (Houston)</w:t>
      </w:r>
    </w:p>
    <w:p w14:paraId="4C3DF66C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        +1 669 900 6833 US (San Jose)</w:t>
      </w:r>
    </w:p>
    <w:p w14:paraId="0023662E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"/>
        </w:rPr>
        <w:t>Meeting ID:</w:t>
      </w: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 xml:space="preserve"> 987 3714 8484</w:t>
      </w:r>
    </w:p>
    <w:p w14:paraId="69139720" w14:textId="77777777" w:rsidR="003A1AF3" w:rsidRPr="003A1AF3" w:rsidRDefault="003A1AF3" w:rsidP="003A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 w:rsidRPr="003A1AF3"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 xml:space="preserve">Find your local number: </w:t>
      </w:r>
      <w:hyperlink w:tgtFrame="_blank" w:history="1">
        <w:r w:rsidRPr="003A1AF3">
          <w:rPr>
            <w:rFonts w:ascii="Times New Roman" w:eastAsia="Times New Roman" w:hAnsi="Times New Roman" w:cs="Times New Roman"/>
            <w:color w:val="0077B2"/>
            <w:sz w:val="28"/>
            <w:szCs w:val="28"/>
            <w:u w:val="single"/>
            <w:lang w:val="en"/>
          </w:rPr>
          <w:t>https://zoom.us/u/ac3AtWKe0r</w:t>
        </w:r>
      </w:hyperlink>
    </w:p>
    <w:p w14:paraId="2F998B1B" w14:textId="77777777" w:rsidR="00082BFC" w:rsidRDefault="00082BFC"/>
    <w:sectPr w:rsidR="00082BFC" w:rsidSect="000C3C2B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7B140" w14:textId="77777777" w:rsidR="004E529C" w:rsidRDefault="004E529C" w:rsidP="00B9072C">
      <w:pPr>
        <w:spacing w:after="0" w:line="240" w:lineRule="auto"/>
      </w:pPr>
      <w:r>
        <w:separator/>
      </w:r>
    </w:p>
  </w:endnote>
  <w:endnote w:type="continuationSeparator" w:id="0">
    <w:p w14:paraId="1627AC6E" w14:textId="77777777" w:rsidR="004E529C" w:rsidRDefault="004E529C" w:rsidP="00B9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325C8" w14:textId="77777777" w:rsidR="00A209B6" w:rsidRDefault="00D3381B" w:rsidP="00A209B6">
    <w:pPr>
      <w:pStyle w:val="Footer"/>
    </w:pPr>
    <w:r>
      <w:rPr>
        <w:noProof/>
      </w:rPr>
      <w:drawing>
        <wp:inline distT="0" distB="0" distL="0" distR="0" wp14:anchorId="7FB12423" wp14:editId="49C44EB9">
          <wp:extent cx="5943600" cy="1398270"/>
          <wp:effectExtent l="19050" t="0" r="0" b="0"/>
          <wp:docPr id="3" name="Picture 2" descr="Footer-2020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2020 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DD430C" w14:textId="77777777" w:rsidR="00B9072C" w:rsidRDefault="00B9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E101D" w14:textId="77777777" w:rsidR="004E529C" w:rsidRDefault="004E529C" w:rsidP="00B9072C">
      <w:pPr>
        <w:spacing w:after="0" w:line="240" w:lineRule="auto"/>
      </w:pPr>
      <w:r>
        <w:separator/>
      </w:r>
    </w:p>
  </w:footnote>
  <w:footnote w:type="continuationSeparator" w:id="0">
    <w:p w14:paraId="2256CDA6" w14:textId="77777777" w:rsidR="004E529C" w:rsidRDefault="004E529C" w:rsidP="00B9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D7B7A" w14:textId="77777777" w:rsidR="00B9072C" w:rsidRDefault="00FC3750" w:rsidP="00FC3750">
    <w:pPr>
      <w:pStyle w:val="Header"/>
      <w:ind w:left="-1872"/>
    </w:pPr>
    <w:r>
      <w:rPr>
        <w:noProof/>
      </w:rPr>
      <w:drawing>
        <wp:inline distT="0" distB="0" distL="0" distR="0" wp14:anchorId="4C1DE3DD" wp14:editId="31BB762B">
          <wp:extent cx="8259498" cy="1943100"/>
          <wp:effectExtent l="19050" t="0" r="8202" b="0"/>
          <wp:docPr id="1" name="Picture 0" descr="Engineering Color Editabl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ineering Color Editable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9498" cy="194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5"/>
    <w:rsid w:val="00027043"/>
    <w:rsid w:val="00082BFC"/>
    <w:rsid w:val="000C3C2B"/>
    <w:rsid w:val="00193FD6"/>
    <w:rsid w:val="00313809"/>
    <w:rsid w:val="003931B1"/>
    <w:rsid w:val="003A1AF3"/>
    <w:rsid w:val="003A5F27"/>
    <w:rsid w:val="004B77F9"/>
    <w:rsid w:val="004E529C"/>
    <w:rsid w:val="00514293"/>
    <w:rsid w:val="005F7395"/>
    <w:rsid w:val="0068412F"/>
    <w:rsid w:val="008819CF"/>
    <w:rsid w:val="00882CF9"/>
    <w:rsid w:val="00900F23"/>
    <w:rsid w:val="00A209B6"/>
    <w:rsid w:val="00A63212"/>
    <w:rsid w:val="00A96028"/>
    <w:rsid w:val="00B6785F"/>
    <w:rsid w:val="00B9072C"/>
    <w:rsid w:val="00CE7A99"/>
    <w:rsid w:val="00CF1EE7"/>
    <w:rsid w:val="00D3381B"/>
    <w:rsid w:val="00F405BE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1DC62"/>
  <w15:docId w15:val="{E4CF7355-C2A6-473F-9184-0BD54D45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2C"/>
  </w:style>
  <w:style w:type="paragraph" w:styleId="Footer">
    <w:name w:val="footer"/>
    <w:basedOn w:val="Normal"/>
    <w:link w:val="FooterChar"/>
    <w:uiPriority w:val="99"/>
    <w:unhideWhenUsed/>
    <w:rsid w:val="00B9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.szurly\City%20of%20Clearwater\Engineering%20Projects%20-%20Documents\2019%20PROJECTS\19-0029-UT_NE_WRF_Improvements\400_Procurement\Bid_Opening\19-0029-UT%20NE%20WRF%20Improvements%20Bid%20Opening%20Not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2" ma:contentTypeDescription="Create a new document." ma:contentTypeScope="" ma:versionID="c6060fdf6f56bb685954050b0284c90b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46E39-2874-4E40-81A8-DDB8DC07D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587DF-D195-4AF2-9D4C-34782AA9B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068513-5B3F-4656-A748-921E848F80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029A5-6A76-4AD7-A623-1C775CD45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6b25-217d-42ff-a739-8a7fabbe7c64"/>
    <ds:schemaRef ds:uri="4f028070-c33d-43a6-b01d-bc6e071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19-0029-UT NE WRF Improvements Bid Opening Notice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Carrie Szurly</cp:lastModifiedBy>
  <cp:revision>2</cp:revision>
  <cp:lastPrinted>2019-03-29T13:35:00Z</cp:lastPrinted>
  <dcterms:created xsi:type="dcterms:W3CDTF">2020-08-18T19:30:00Z</dcterms:created>
  <dcterms:modified xsi:type="dcterms:W3CDTF">2020-08-18T19:30:00Z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