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55E4" w14:textId="079105D8" w:rsidR="005E6299" w:rsidRPr="00110CEA" w:rsidRDefault="005E6299" w:rsidP="005E6299">
      <w:pPr>
        <w:rPr>
          <w:rFonts w:cstheme="minorHAnsi"/>
          <w:sz w:val="24"/>
          <w:szCs w:val="24"/>
        </w:rPr>
      </w:pPr>
      <w:r w:rsidRPr="00110CEA">
        <w:rPr>
          <w:rFonts w:cstheme="minorHAnsi"/>
          <w:sz w:val="24"/>
          <w:szCs w:val="24"/>
        </w:rPr>
        <w:t>April 2</w:t>
      </w:r>
      <w:r w:rsidR="009E02AD">
        <w:rPr>
          <w:rFonts w:cstheme="minorHAnsi"/>
          <w:sz w:val="24"/>
          <w:szCs w:val="24"/>
        </w:rPr>
        <w:t>9</w:t>
      </w:r>
      <w:r w:rsidRPr="00110CEA">
        <w:rPr>
          <w:rFonts w:cstheme="minorHAnsi"/>
          <w:sz w:val="24"/>
          <w:szCs w:val="24"/>
        </w:rPr>
        <w:t>, 2021</w:t>
      </w:r>
    </w:p>
    <w:p w14:paraId="4DF1BB68" w14:textId="77777777" w:rsidR="005E6299" w:rsidRPr="00110CEA" w:rsidRDefault="005E6299" w:rsidP="005E6299">
      <w:pPr>
        <w:rPr>
          <w:rFonts w:cstheme="minorHAnsi"/>
          <w:sz w:val="24"/>
          <w:szCs w:val="24"/>
        </w:rPr>
      </w:pPr>
    </w:p>
    <w:p w14:paraId="4DAF6BBB" w14:textId="77777777" w:rsidR="005E6299" w:rsidRPr="00110CEA" w:rsidRDefault="005E6299" w:rsidP="005E629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110CEA">
        <w:rPr>
          <w:rFonts w:asciiTheme="minorHAnsi" w:hAnsiTheme="minorHAnsi" w:cstheme="minorHAnsi"/>
          <w:sz w:val="24"/>
          <w:szCs w:val="24"/>
        </w:rPr>
        <w:t>NOTICE OF INTENT TO AWARD CONTRACT</w:t>
      </w:r>
    </w:p>
    <w:p w14:paraId="5DC4D4CD" w14:textId="77777777" w:rsidR="005E6299" w:rsidRPr="00110CEA" w:rsidRDefault="005E6299" w:rsidP="005E6299">
      <w:pPr>
        <w:rPr>
          <w:rFonts w:cstheme="minorHAnsi"/>
          <w:sz w:val="24"/>
          <w:szCs w:val="24"/>
        </w:rPr>
      </w:pPr>
    </w:p>
    <w:p w14:paraId="63249D94" w14:textId="77777777" w:rsidR="005E6299" w:rsidRPr="00110CEA" w:rsidRDefault="005E6299" w:rsidP="00C4328E">
      <w:pPr>
        <w:spacing w:after="0"/>
        <w:rPr>
          <w:rFonts w:cstheme="minorHAnsi"/>
          <w:sz w:val="24"/>
          <w:szCs w:val="24"/>
        </w:rPr>
      </w:pPr>
      <w:r w:rsidRPr="00110CEA">
        <w:rPr>
          <w:rFonts w:cstheme="minorHAnsi"/>
          <w:sz w:val="24"/>
          <w:szCs w:val="24"/>
        </w:rPr>
        <w:t xml:space="preserve">Re: </w:t>
      </w:r>
      <w:r w:rsidRPr="00110CEA">
        <w:rPr>
          <w:rFonts w:cstheme="minorHAnsi"/>
          <w:sz w:val="24"/>
          <w:szCs w:val="24"/>
        </w:rPr>
        <w:tab/>
        <w:t>Marshall St. WRF Digester Demolition</w:t>
      </w:r>
    </w:p>
    <w:p w14:paraId="0EBE2031" w14:textId="77777777" w:rsidR="005E6299" w:rsidRDefault="005E6299" w:rsidP="00C4328E">
      <w:pPr>
        <w:spacing w:after="0"/>
        <w:rPr>
          <w:rFonts w:cstheme="minorHAnsi"/>
          <w:sz w:val="24"/>
          <w:szCs w:val="24"/>
        </w:rPr>
      </w:pPr>
      <w:r w:rsidRPr="00110CEA">
        <w:rPr>
          <w:rFonts w:cstheme="minorHAnsi"/>
          <w:sz w:val="24"/>
          <w:szCs w:val="24"/>
        </w:rPr>
        <w:tab/>
        <w:t>(Project No. 09-0024-UT)</w:t>
      </w:r>
    </w:p>
    <w:p w14:paraId="2EE5C115" w14:textId="77777777" w:rsidR="00C4328E" w:rsidRPr="00110CEA" w:rsidRDefault="00C4328E" w:rsidP="00C4328E">
      <w:pPr>
        <w:spacing w:after="0"/>
        <w:rPr>
          <w:rFonts w:cstheme="minorHAnsi"/>
          <w:sz w:val="24"/>
          <w:szCs w:val="24"/>
        </w:rPr>
      </w:pPr>
    </w:p>
    <w:p w14:paraId="3F2D0ED5" w14:textId="77777777" w:rsidR="005E6299" w:rsidRPr="00110CEA" w:rsidRDefault="005E6299" w:rsidP="005E6299">
      <w:pPr>
        <w:pStyle w:val="Default"/>
        <w:jc w:val="both"/>
        <w:rPr>
          <w:rFonts w:asciiTheme="minorHAnsi" w:hAnsiTheme="minorHAnsi" w:cstheme="minorHAnsi"/>
        </w:rPr>
      </w:pPr>
      <w:r w:rsidRPr="00110CEA">
        <w:rPr>
          <w:rFonts w:asciiTheme="minorHAnsi" w:hAnsiTheme="minorHAnsi" w:cstheme="minorHAnsi"/>
        </w:rPr>
        <w:t xml:space="preserve">The competitive bids for the referenced City of Clearwater project have been reviewed and evaluated. This is official notice of intent by City staff to recommend </w:t>
      </w:r>
      <w:r w:rsidRPr="00110CEA">
        <w:rPr>
          <w:rFonts w:asciiTheme="minorHAnsi" w:hAnsiTheme="minorHAnsi" w:cstheme="minorHAnsi"/>
          <w:b/>
          <w:bCs/>
        </w:rPr>
        <w:t xml:space="preserve">TLC Diversified Inc.  </w:t>
      </w:r>
      <w:r w:rsidRPr="00110CEA">
        <w:rPr>
          <w:rFonts w:asciiTheme="minorHAnsi" w:hAnsiTheme="minorHAnsi" w:cstheme="minorHAnsi"/>
        </w:rPr>
        <w:t xml:space="preserve">to the City Council on </w:t>
      </w:r>
      <w:r w:rsidRPr="00110CEA">
        <w:rPr>
          <w:rFonts w:asciiTheme="minorHAnsi" w:hAnsiTheme="minorHAnsi" w:cstheme="minorHAnsi"/>
          <w:b/>
          <w:bCs/>
        </w:rPr>
        <w:t xml:space="preserve">May 20, 2021 </w:t>
      </w:r>
      <w:r w:rsidRPr="00110CEA">
        <w:rPr>
          <w:rFonts w:asciiTheme="minorHAnsi" w:hAnsiTheme="minorHAnsi" w:cstheme="minorHAnsi"/>
        </w:rPr>
        <w:t>for award of this contract as the lowest responsible bidder in accordance with plans and specifications. Official Award is subject to City Council approval.</w:t>
      </w:r>
    </w:p>
    <w:p w14:paraId="3E9ED0CE" w14:textId="77777777" w:rsidR="005E6299" w:rsidRPr="00110CEA" w:rsidRDefault="005E6299" w:rsidP="005E6299">
      <w:pPr>
        <w:pStyle w:val="Default"/>
        <w:jc w:val="both"/>
        <w:rPr>
          <w:rFonts w:asciiTheme="minorHAnsi" w:hAnsiTheme="minorHAnsi" w:cstheme="minorHAnsi"/>
        </w:rPr>
      </w:pPr>
    </w:p>
    <w:p w14:paraId="6DBD36FD" w14:textId="77777777" w:rsidR="005E6299" w:rsidRPr="00110CEA" w:rsidRDefault="005E6299" w:rsidP="005E6299">
      <w:pPr>
        <w:pStyle w:val="Default"/>
        <w:jc w:val="both"/>
        <w:rPr>
          <w:rFonts w:asciiTheme="minorHAnsi" w:hAnsiTheme="minorHAnsi" w:cstheme="minorHAnsi"/>
        </w:rPr>
      </w:pPr>
      <w:r w:rsidRPr="00110CEA">
        <w:rPr>
          <w:rFonts w:asciiTheme="minorHAnsi" w:hAnsiTheme="minorHAnsi" w:cstheme="minorHAnsi"/>
        </w:rPr>
        <w:t>Should you have questions concerning this bid, or any future construction contract bid by the City, please contact the Engineering Department at telephone number (727) 562-4747.</w:t>
      </w:r>
    </w:p>
    <w:p w14:paraId="0EF3850B" w14:textId="77777777" w:rsidR="005E6299" w:rsidRPr="00110CEA" w:rsidRDefault="005E6299" w:rsidP="005E6299">
      <w:pPr>
        <w:pStyle w:val="Default"/>
        <w:jc w:val="both"/>
        <w:rPr>
          <w:rFonts w:asciiTheme="minorHAnsi" w:hAnsiTheme="minorHAnsi" w:cstheme="minorHAnsi"/>
        </w:rPr>
      </w:pPr>
    </w:p>
    <w:p w14:paraId="2F43B7A9" w14:textId="77777777" w:rsidR="005E6299" w:rsidRPr="00110CEA" w:rsidRDefault="005E6299" w:rsidP="005E6299">
      <w:pPr>
        <w:pStyle w:val="Default"/>
        <w:jc w:val="both"/>
        <w:rPr>
          <w:rFonts w:asciiTheme="minorHAnsi" w:hAnsiTheme="minorHAnsi" w:cstheme="minorHAnsi"/>
        </w:rPr>
      </w:pPr>
      <w:r w:rsidRPr="00110CEA">
        <w:rPr>
          <w:rFonts w:asciiTheme="minorHAnsi" w:hAnsiTheme="minorHAnsi" w:cstheme="minorHAnsi"/>
        </w:rPr>
        <w:t>Should you have any objections to the bid and recommended award, please contact the City's Procurement Manager at telephone number (727) 562-4630. Written correspondence may be forwarded to: City of Clearwater Engineering Division or Purchasing Division, P.O. Box 4748, Clearwater, Florida, 33758-4748.</w:t>
      </w:r>
    </w:p>
    <w:p w14:paraId="53E99EDE" w14:textId="77777777" w:rsidR="005E6299" w:rsidRPr="00110CEA" w:rsidRDefault="005E6299" w:rsidP="005E6299">
      <w:pPr>
        <w:pStyle w:val="Default"/>
        <w:jc w:val="both"/>
        <w:rPr>
          <w:rFonts w:asciiTheme="minorHAnsi" w:hAnsiTheme="minorHAnsi" w:cstheme="minorHAnsi"/>
        </w:rPr>
      </w:pPr>
    </w:p>
    <w:p w14:paraId="448087A2" w14:textId="77777777" w:rsidR="005E6299" w:rsidRPr="00110CEA" w:rsidRDefault="005E6299" w:rsidP="005E6299">
      <w:pPr>
        <w:spacing w:after="0"/>
        <w:jc w:val="both"/>
        <w:rPr>
          <w:rFonts w:cstheme="minorHAnsi"/>
          <w:sz w:val="24"/>
          <w:szCs w:val="24"/>
        </w:rPr>
      </w:pPr>
      <w:r w:rsidRPr="00110CEA">
        <w:rPr>
          <w:rFonts w:cstheme="minorHAnsi"/>
          <w:sz w:val="24"/>
          <w:szCs w:val="24"/>
        </w:rPr>
        <w:t>Carrie Szurly</w:t>
      </w:r>
    </w:p>
    <w:p w14:paraId="11E03BA7" w14:textId="77777777" w:rsidR="005E6299" w:rsidRPr="00110CEA" w:rsidRDefault="005E6299" w:rsidP="005E6299">
      <w:pPr>
        <w:spacing w:after="0"/>
        <w:jc w:val="both"/>
        <w:rPr>
          <w:rFonts w:cstheme="minorHAnsi"/>
          <w:sz w:val="24"/>
          <w:szCs w:val="24"/>
        </w:rPr>
      </w:pPr>
      <w:r w:rsidRPr="00110CEA">
        <w:rPr>
          <w:rFonts w:cstheme="minorHAnsi"/>
          <w:sz w:val="24"/>
          <w:szCs w:val="24"/>
        </w:rPr>
        <w:t>Engineering Contracts and Procurement Specialist</w:t>
      </w:r>
    </w:p>
    <w:p w14:paraId="625D3B6D" w14:textId="77777777" w:rsidR="00082BFC" w:rsidRDefault="00082BFC"/>
    <w:sectPr w:rsidR="00082BFC" w:rsidSect="000C3C2B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3C3B" w14:textId="77777777" w:rsidR="00915EA3" w:rsidRDefault="00915EA3" w:rsidP="00B9072C">
      <w:pPr>
        <w:spacing w:after="0" w:line="240" w:lineRule="auto"/>
      </w:pPr>
      <w:r>
        <w:separator/>
      </w:r>
    </w:p>
  </w:endnote>
  <w:endnote w:type="continuationSeparator" w:id="0">
    <w:p w14:paraId="27625AC3" w14:textId="77777777" w:rsidR="00915EA3" w:rsidRDefault="00915EA3" w:rsidP="00B9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B61D" w14:textId="77777777" w:rsidR="00A209B6" w:rsidRDefault="00D3381B" w:rsidP="00A209B6">
    <w:pPr>
      <w:pStyle w:val="Footer"/>
    </w:pPr>
    <w:r>
      <w:rPr>
        <w:noProof/>
      </w:rPr>
      <w:drawing>
        <wp:inline distT="0" distB="0" distL="0" distR="0" wp14:anchorId="4B12AFEB" wp14:editId="26F3A3EA">
          <wp:extent cx="5943600" cy="1398270"/>
          <wp:effectExtent l="19050" t="0" r="0" b="0"/>
          <wp:docPr id="3" name="Picture 2" descr="Footer-2020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2020 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9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3841FE" w14:textId="77777777" w:rsidR="00B9072C" w:rsidRDefault="00B90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5720" w14:textId="77777777" w:rsidR="00915EA3" w:rsidRDefault="00915EA3" w:rsidP="00B9072C">
      <w:pPr>
        <w:spacing w:after="0" w:line="240" w:lineRule="auto"/>
      </w:pPr>
      <w:r>
        <w:separator/>
      </w:r>
    </w:p>
  </w:footnote>
  <w:footnote w:type="continuationSeparator" w:id="0">
    <w:p w14:paraId="668E39E5" w14:textId="77777777" w:rsidR="00915EA3" w:rsidRDefault="00915EA3" w:rsidP="00B9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47BF" w14:textId="77777777" w:rsidR="00B9072C" w:rsidRDefault="00FC3750" w:rsidP="00FC3750">
    <w:pPr>
      <w:pStyle w:val="Header"/>
      <w:ind w:left="-1872"/>
    </w:pPr>
    <w:r>
      <w:rPr>
        <w:noProof/>
      </w:rPr>
      <w:drawing>
        <wp:inline distT="0" distB="0" distL="0" distR="0" wp14:anchorId="75F5A68B" wp14:editId="6C030639">
          <wp:extent cx="8259498" cy="1943100"/>
          <wp:effectExtent l="19050" t="0" r="8202" b="0"/>
          <wp:docPr id="1" name="Picture 0" descr="Engineering Color Editabl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ineering Color Editable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9498" cy="194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AD"/>
    <w:rsid w:val="00027043"/>
    <w:rsid w:val="00082BFC"/>
    <w:rsid w:val="000C3C2B"/>
    <w:rsid w:val="00193FD6"/>
    <w:rsid w:val="001F6BC3"/>
    <w:rsid w:val="00313809"/>
    <w:rsid w:val="003931B1"/>
    <w:rsid w:val="003A5F27"/>
    <w:rsid w:val="00514293"/>
    <w:rsid w:val="005E6299"/>
    <w:rsid w:val="0068412F"/>
    <w:rsid w:val="008819CF"/>
    <w:rsid w:val="00882CF9"/>
    <w:rsid w:val="00900F23"/>
    <w:rsid w:val="00915EA3"/>
    <w:rsid w:val="009E02AD"/>
    <w:rsid w:val="00A209B6"/>
    <w:rsid w:val="00A63212"/>
    <w:rsid w:val="00A96028"/>
    <w:rsid w:val="00B6785F"/>
    <w:rsid w:val="00B9072C"/>
    <w:rsid w:val="00C4328E"/>
    <w:rsid w:val="00CE7A99"/>
    <w:rsid w:val="00CF1EE7"/>
    <w:rsid w:val="00D3381B"/>
    <w:rsid w:val="00F405BE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CB1B6"/>
  <w15:docId w15:val="{7B7E0BBB-3C36-4F76-91E0-6DBA26D0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FC"/>
  </w:style>
  <w:style w:type="paragraph" w:styleId="Heading1">
    <w:name w:val="heading 1"/>
    <w:basedOn w:val="Normal"/>
    <w:next w:val="Normal"/>
    <w:link w:val="Heading1Char"/>
    <w:uiPriority w:val="9"/>
    <w:qFormat/>
    <w:rsid w:val="005E6299"/>
    <w:pPr>
      <w:keepNext/>
      <w:spacing w:after="160" w:line="259" w:lineRule="auto"/>
      <w:jc w:val="center"/>
      <w:outlineLvl w:val="0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7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2C"/>
  </w:style>
  <w:style w:type="paragraph" w:styleId="Footer">
    <w:name w:val="footer"/>
    <w:basedOn w:val="Normal"/>
    <w:link w:val="FooterChar"/>
    <w:uiPriority w:val="99"/>
    <w:unhideWhenUsed/>
    <w:rsid w:val="00B9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2C"/>
  </w:style>
  <w:style w:type="character" w:customStyle="1" w:styleId="Heading1Char">
    <w:name w:val="Heading 1 Char"/>
    <w:basedOn w:val="DefaultParagraphFont"/>
    <w:link w:val="Heading1"/>
    <w:uiPriority w:val="9"/>
    <w:rsid w:val="005E6299"/>
    <w:rPr>
      <w:rFonts w:ascii="Times New Roman" w:hAnsi="Times New Roman" w:cs="Times New Roman"/>
      <w:b/>
      <w:bCs/>
    </w:rPr>
  </w:style>
  <w:style w:type="paragraph" w:customStyle="1" w:styleId="Default">
    <w:name w:val="Default"/>
    <w:rsid w:val="005E62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ie.szurly\City%20of%20Clearwater\Engineering%20Projects%20-%20Documents\2009%20PROJECTS\09-0024-UT%20Marshall%20St%20100-ft%20Diameter%20Digester%20Demolition\400%20Procurement\Correspondance\NOI\09-0024-U%20T%20Marshall%20St.%20Digester%20Demolition%20NO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656832337B4AA7EAB7F40BB3BBA0" ma:contentTypeVersion="13" ma:contentTypeDescription="Create a new document." ma:contentTypeScope="" ma:versionID="12335e1c381a913ccebad40cbb210a13">
  <xsd:schema xmlns:xsd="http://www.w3.org/2001/XMLSchema" xmlns:xs="http://www.w3.org/2001/XMLSchema" xmlns:p="http://schemas.microsoft.com/office/2006/metadata/properties" xmlns:ns2="0b8a6b25-217d-42ff-a739-8a7fabbe7c64" xmlns:ns3="4f028070-c33d-43a6-b01d-bc6e07153611" targetNamespace="http://schemas.microsoft.com/office/2006/metadata/properties" ma:root="true" ma:fieldsID="4de89d84bba39bdd1069e022d28fe409" ns2:_="" ns3:_="">
    <xsd:import namespace="0b8a6b25-217d-42ff-a739-8a7fabbe7c64"/>
    <xsd:import namespace="4f028070-c33d-43a6-b01d-bc6e0715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6b25-217d-42ff-a739-8a7fabbe7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28070-c33d-43a6-b01d-bc6e0715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587DF-D195-4AF2-9D4C-34782AA9B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E46E39-2874-4E40-81A8-DDB8DC07D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19CD6-9D65-4EF9-8B0D-3F1579ADD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6b25-217d-42ff-a739-8a7fabbe7c64"/>
    <ds:schemaRef ds:uri="4f028070-c33d-43a6-b01d-bc6e0715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068513-5B3F-4656-A748-921E848F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09-0024-U T Marshall St. Digester Demolition NOI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Szurly, Carrie</cp:lastModifiedBy>
  <cp:revision>1</cp:revision>
  <cp:lastPrinted>2019-03-29T13:35:00Z</cp:lastPrinted>
  <dcterms:created xsi:type="dcterms:W3CDTF">2021-04-29T14:59:00Z</dcterms:created>
  <dcterms:modified xsi:type="dcterms:W3CDTF">2021-04-29T15:00:00Z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0x010100B606656832337B4AA7EAB7F40BB3BBA0</vt:lpwstr>
  </property>
</Properties>
</file>